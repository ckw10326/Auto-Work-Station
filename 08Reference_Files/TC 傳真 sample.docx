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tbl>
      <w:tblPr>
        <w:tblW w:w="0pt" w:type="auto"/>
        <w:jc w:val="center"/>
        <w:tblLayout w:type="fixed"/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454"/>
        <w:gridCol w:w="1559"/>
        <w:gridCol w:w="283"/>
        <w:gridCol w:w="7134"/>
      </w:tblGrid>
      <w:tr w:rsidR="006E42B3" w14:paraId="2DDBE005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500"/>
          <w:jc w:val="center"/>
        </w:trPr>
        <w:tc>
          <w:tcPr>
            <w:tcW w:w="100.65pt" w:type="dxa"/>
            <w:gridSpan w:val="2"/>
            <w:vAlign w:val="center"/>
          </w:tcPr>
          <w:p w14:paraId="4F2D982C" w14:textId="77777777" w:rsidR="006E42B3" w:rsidRDefault="006E42B3" w:rsidP="00164F93">
            <w:pPr>
              <w:pStyle w:val="1"/>
            </w:pPr>
            <w:r>
              <w:t>FROM Name</w:t>
            </w:r>
          </w:p>
        </w:tc>
        <w:tc>
          <w:tcPr>
            <w:tcW w:w="14.15pt" w:type="dxa"/>
            <w:vAlign w:val="center"/>
          </w:tcPr>
          <w:p w14:paraId="2333B943" w14:textId="77777777" w:rsidR="006E42B3" w:rsidRDefault="006E42B3" w:rsidP="00164F93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1256FAB0" w14:textId="77777777" w:rsidR="006E42B3" w:rsidRDefault="00A33A83" w:rsidP="00164F93">
            <w:pPr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核能火力發電工程處</w:t>
            </w:r>
            <w:r w:rsidR="0007345C">
              <w:rPr>
                <w:rFonts w:eastAsia="標楷體" w:hint="eastAsia"/>
                <w:sz w:val="28"/>
              </w:rPr>
              <w:t xml:space="preserve"> </w:t>
            </w:r>
            <w:r w:rsidR="00864100">
              <w:rPr>
                <w:rFonts w:eastAsia="標楷體" w:hint="eastAsia"/>
                <w:sz w:val="28"/>
              </w:rPr>
              <w:t>電氣</w:t>
            </w:r>
            <w:r w:rsidR="00234B64">
              <w:rPr>
                <w:rFonts w:eastAsia="標楷體" w:hint="eastAsia"/>
                <w:sz w:val="28"/>
              </w:rPr>
              <w:t>組</w:t>
            </w:r>
            <w:r w:rsidR="00234B64">
              <w:rPr>
                <w:rFonts w:eastAsia="標楷體" w:hint="eastAsia"/>
                <w:sz w:val="28"/>
              </w:rPr>
              <w:t xml:space="preserve">        </w:t>
            </w:r>
          </w:p>
        </w:tc>
      </w:tr>
      <w:tr w:rsidR="006E42B3" w14:paraId="49B25EE0" w14:textId="77777777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672DEE7D" w14:textId="77777777" w:rsidR="006E42B3" w:rsidRDefault="00A33A83" w:rsidP="00164F93">
            <w:r>
              <w:rPr>
                <w:rFonts w:hint="eastAsia"/>
              </w:rPr>
              <w:t>To</w:t>
            </w:r>
          </w:p>
        </w:tc>
        <w:tc>
          <w:tcPr>
            <w:tcW w:w="77.95pt" w:type="dxa"/>
            <w:vAlign w:val="center"/>
          </w:tcPr>
          <w:p w14:paraId="682326F8" w14:textId="77777777" w:rsidR="006E42B3" w:rsidRDefault="00A33A83" w:rsidP="00164F93">
            <w:r>
              <w:rPr>
                <w:rFonts w:hint="eastAsia"/>
              </w:rPr>
              <w:t>Country</w:t>
            </w:r>
          </w:p>
        </w:tc>
        <w:tc>
          <w:tcPr>
            <w:tcW w:w="14.15pt" w:type="dxa"/>
            <w:vAlign w:val="center"/>
          </w:tcPr>
          <w:p w14:paraId="279AF813" w14:textId="77777777" w:rsidR="006E42B3" w:rsidRDefault="006E42B3" w:rsidP="00164F93">
            <w:pPr>
              <w:rPr>
                <w:rFonts w:hint="eastAsia"/>
              </w:rPr>
            </w:pPr>
          </w:p>
        </w:tc>
        <w:tc>
          <w:tcPr>
            <w:tcW w:w="356.70pt" w:type="dxa"/>
            <w:vAlign w:val="center"/>
          </w:tcPr>
          <w:p w14:paraId="7F2BADAA" w14:textId="77777777" w:rsidR="006E42B3" w:rsidRDefault="006E42B3" w:rsidP="00164F93">
            <w:pPr>
              <w:rPr>
                <w:sz w:val="28"/>
              </w:rPr>
            </w:pPr>
          </w:p>
        </w:tc>
      </w:tr>
      <w:tr w:rsidR="006E42B3" w14:paraId="6A58A79B" w14:textId="77777777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5AEE84A0" w14:textId="77777777" w:rsidR="006E42B3" w:rsidRDefault="006E42B3" w:rsidP="00164F93"/>
        </w:tc>
        <w:tc>
          <w:tcPr>
            <w:tcW w:w="77.95pt" w:type="dxa"/>
            <w:vAlign w:val="center"/>
          </w:tcPr>
          <w:p w14:paraId="0B62D262" w14:textId="77777777" w:rsidR="006E42B3" w:rsidRDefault="006E42B3" w:rsidP="00164F93">
            <w:r>
              <w:t>Co</w:t>
            </w:r>
            <w:r>
              <w:rPr>
                <w:rFonts w:hint="eastAsia"/>
              </w:rPr>
              <w:t>mpany</w:t>
            </w:r>
          </w:p>
        </w:tc>
        <w:tc>
          <w:tcPr>
            <w:tcW w:w="14.15pt" w:type="dxa"/>
            <w:vAlign w:val="center"/>
          </w:tcPr>
          <w:p w14:paraId="692DAE6C" w14:textId="77777777" w:rsidR="006E42B3" w:rsidRDefault="006E42B3" w:rsidP="00164F93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1889679D" w14:textId="77777777" w:rsidR="006E42B3" w:rsidRDefault="00F90277" w:rsidP="00164F93">
            <w:pPr>
              <w:rPr>
                <w:rFonts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泰</w:t>
            </w:r>
            <w:r w:rsidR="005F0771">
              <w:rPr>
                <w:rFonts w:eastAsia="標楷體" w:hint="eastAsia"/>
                <w:sz w:val="28"/>
              </w:rPr>
              <w:t>興</w:t>
            </w:r>
            <w:r w:rsidR="001256BB">
              <w:rPr>
                <w:rFonts w:eastAsia="標楷體" w:hint="eastAsia"/>
                <w:sz w:val="28"/>
              </w:rPr>
              <w:t>工程</w:t>
            </w:r>
            <w:r w:rsidR="00A4453F">
              <w:rPr>
                <w:rFonts w:eastAsia="標楷體" w:hint="eastAsia"/>
                <w:sz w:val="28"/>
              </w:rPr>
              <w:t>顧問股份有限公司</w:t>
            </w:r>
            <w:r w:rsidR="00717818"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6E42B3" w14:paraId="1832B4AA" w14:textId="77777777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6622E0A3" w14:textId="77777777" w:rsidR="006E42B3" w:rsidRDefault="006E42B3" w:rsidP="00164F93"/>
        </w:tc>
        <w:tc>
          <w:tcPr>
            <w:tcW w:w="77.95pt" w:type="dxa"/>
            <w:vAlign w:val="center"/>
          </w:tcPr>
          <w:p w14:paraId="6310CCAB" w14:textId="77777777" w:rsidR="006E42B3" w:rsidRDefault="006E42B3" w:rsidP="00164F93">
            <w:r>
              <w:t>Attention</w:t>
            </w:r>
          </w:p>
        </w:tc>
        <w:tc>
          <w:tcPr>
            <w:tcW w:w="14.15pt" w:type="dxa"/>
            <w:vAlign w:val="center"/>
          </w:tcPr>
          <w:p w14:paraId="168894D7" w14:textId="77777777" w:rsidR="006E42B3" w:rsidRDefault="006E42B3" w:rsidP="00164F93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10C2B1FB" w14:textId="77777777" w:rsidR="006E42B3" w:rsidRDefault="00215588" w:rsidP="00164F93">
            <w:pPr>
              <w:rPr>
                <w:sz w:val="28"/>
              </w:rPr>
            </w:pPr>
            <w:r w:rsidRPr="00215588">
              <w:rPr>
                <w:rFonts w:eastAsia="標楷體" w:hint="eastAsia"/>
                <w:sz w:val="28"/>
                <w:szCs w:val="28"/>
              </w:rPr>
              <w:t>吳熖煌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 w:rsidR="00864100">
              <w:rPr>
                <w:rFonts w:eastAsia="標楷體" w:hint="eastAsia"/>
                <w:sz w:val="28"/>
              </w:rPr>
              <w:t>計畫經理</w:t>
            </w:r>
            <w:r w:rsidR="00A4453F" w:rsidRPr="00A33A83">
              <w:rPr>
                <w:rFonts w:eastAsia="標楷體" w:hint="eastAsia"/>
                <w:szCs w:val="24"/>
              </w:rPr>
              <w:t xml:space="preserve"> </w:t>
            </w:r>
            <w:r w:rsidR="001256BB">
              <w:rPr>
                <w:rFonts w:eastAsia="標楷體" w:hint="eastAsia"/>
                <w:sz w:val="28"/>
              </w:rPr>
              <w:t xml:space="preserve">  </w:t>
            </w:r>
            <w:r w:rsidR="00A4453F">
              <w:rPr>
                <w:rFonts w:eastAsia="標楷體" w:hint="eastAsia"/>
                <w:sz w:val="28"/>
              </w:rPr>
              <w:t xml:space="preserve">      </w:t>
            </w:r>
            <w:r w:rsidR="004139CD">
              <w:rPr>
                <w:rFonts w:eastAsia="標楷體" w:hint="eastAsia"/>
                <w:sz w:val="28"/>
              </w:rPr>
              <w:t xml:space="preserve">  </w:t>
            </w:r>
          </w:p>
        </w:tc>
      </w:tr>
      <w:tr w:rsidR="006E42B3" w14:paraId="548042BD" w14:textId="77777777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6C49A65C" w14:textId="77777777" w:rsidR="006E42B3" w:rsidRDefault="006E42B3" w:rsidP="00164F93"/>
        </w:tc>
        <w:tc>
          <w:tcPr>
            <w:tcW w:w="77.95pt" w:type="dxa"/>
            <w:vAlign w:val="center"/>
          </w:tcPr>
          <w:p w14:paraId="608017FF" w14:textId="77777777" w:rsidR="006E42B3" w:rsidRDefault="006E42B3" w:rsidP="00164F93">
            <w:r>
              <w:t>Fax No.</w:t>
            </w:r>
          </w:p>
        </w:tc>
        <w:tc>
          <w:tcPr>
            <w:tcW w:w="14.15pt" w:type="dxa"/>
            <w:vAlign w:val="center"/>
          </w:tcPr>
          <w:p w14:paraId="2D258627" w14:textId="77777777" w:rsidR="006E42B3" w:rsidRDefault="006E42B3" w:rsidP="00164F93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13984AF5" w14:textId="77777777" w:rsidR="006E42B3" w:rsidRDefault="00A4453F" w:rsidP="00164F93">
            <w:pPr>
              <w:rPr>
                <w:rFonts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(02)</w:t>
            </w:r>
            <w:r>
              <w:rPr>
                <w:rFonts w:eastAsia="標楷體"/>
                <w:sz w:val="28"/>
              </w:rPr>
              <w:t xml:space="preserve"> </w:t>
            </w:r>
            <w:r w:rsidR="00A33A83">
              <w:rPr>
                <w:rFonts w:eastAsia="標楷體" w:hint="eastAsia"/>
                <w:sz w:val="28"/>
              </w:rPr>
              <w:t>2</w:t>
            </w:r>
            <w:r w:rsidR="00215588">
              <w:rPr>
                <w:rFonts w:eastAsia="標楷體" w:hint="eastAsia"/>
                <w:sz w:val="28"/>
              </w:rPr>
              <w:t>738</w:t>
            </w:r>
            <w:r>
              <w:rPr>
                <w:rFonts w:eastAsia="標楷體" w:hint="eastAsia"/>
                <w:sz w:val="28"/>
              </w:rPr>
              <w:t>-</w:t>
            </w:r>
            <w:r w:rsidR="00215588">
              <w:rPr>
                <w:rFonts w:eastAsia="標楷體" w:hint="eastAsia"/>
                <w:sz w:val="28"/>
              </w:rPr>
              <w:t>2000</w:t>
            </w:r>
            <w:r w:rsidR="00213701">
              <w:rPr>
                <w:rFonts w:eastAsia="標楷體" w:hint="eastAsia"/>
                <w:sz w:val="28"/>
              </w:rPr>
              <w:t xml:space="preserve">  </w:t>
            </w:r>
            <w:r w:rsidR="004139CD">
              <w:rPr>
                <w:rFonts w:eastAsia="標楷體" w:hint="eastAsia"/>
                <w:sz w:val="28"/>
              </w:rPr>
              <w:t xml:space="preserve">         </w:t>
            </w:r>
          </w:p>
        </w:tc>
      </w:tr>
      <w:tr w:rsidR="006E42B3" w14:paraId="42F91D0A" w14:textId="77777777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578D2D2B" w14:textId="77777777" w:rsidR="006E42B3" w:rsidRDefault="006E42B3" w:rsidP="00164F93"/>
        </w:tc>
        <w:tc>
          <w:tcPr>
            <w:tcW w:w="77.95pt" w:type="dxa"/>
            <w:vAlign w:val="center"/>
          </w:tcPr>
          <w:p w14:paraId="5E0AA2A9" w14:textId="77777777" w:rsidR="006E42B3" w:rsidRDefault="006E42B3" w:rsidP="00164F93">
            <w:r>
              <w:t>Date</w:t>
            </w:r>
          </w:p>
        </w:tc>
        <w:tc>
          <w:tcPr>
            <w:tcW w:w="14.15pt" w:type="dxa"/>
            <w:vAlign w:val="center"/>
          </w:tcPr>
          <w:p w14:paraId="590F17A4" w14:textId="77777777" w:rsidR="006E42B3" w:rsidRDefault="006E42B3" w:rsidP="00164F93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330ADE26" w14:textId="147F088D" w:rsidR="006E42B3" w:rsidRDefault="00B174CE" w:rsidP="00164F93">
            <w:pPr>
              <w:rPr>
                <w:rFonts w:hint="eastAsia"/>
                <w:sz w:val="28"/>
              </w:rPr>
            </w:pPr>
            <w:r>
              <w:rPr>
                <w:rFonts w:hint="eastAsia"/>
              </w:rPr>
              <w:t xml:space="preserve"> </w:t>
            </w:r>
            <w:r w:rsidR="00A5544A">
              <w:rPr>
                <w:rFonts w:eastAsia="標楷體" w:hint="eastAsia"/>
                <w:sz w:val="28"/>
              </w:rPr>
              <w:t>112</w:t>
            </w:r>
            <w:r w:rsidR="00864100">
              <w:rPr>
                <w:rFonts w:eastAsia="標楷體" w:hint="eastAsia"/>
                <w:sz w:val="28"/>
              </w:rPr>
              <w:t>年</w:t>
            </w:r>
            <w:r w:rsidR="00942F2E">
              <w:rPr>
                <w:rFonts w:eastAsia="標楷體" w:hint="eastAsia"/>
                <w:sz w:val="28"/>
              </w:rPr>
              <w:t>m</w:t>
            </w:r>
            <w:r w:rsidR="00942F2E">
              <w:rPr>
                <w:rFonts w:eastAsia="標楷體"/>
                <w:sz w:val="28"/>
              </w:rPr>
              <w:t>m</w:t>
            </w:r>
            <w:r w:rsidR="00864100">
              <w:rPr>
                <w:rFonts w:eastAsia="標楷體" w:hint="eastAsia"/>
                <w:sz w:val="28"/>
              </w:rPr>
              <w:t>月</w:t>
            </w:r>
            <w:r w:rsidR="00942F2E">
              <w:rPr>
                <w:rFonts w:eastAsia="標楷體"/>
                <w:sz w:val="28"/>
              </w:rPr>
              <w:t>dd</w:t>
            </w:r>
            <w:r w:rsidR="00864100">
              <w:rPr>
                <w:rFonts w:eastAsia="標楷體" w:hint="eastAsia"/>
                <w:sz w:val="28"/>
              </w:rPr>
              <w:t>日</w:t>
            </w:r>
          </w:p>
        </w:tc>
      </w:tr>
      <w:tr w:rsidR="006E42B3" w14:paraId="3BD0377D" w14:textId="77777777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69DBDC2D" w14:textId="77777777" w:rsidR="006E42B3" w:rsidRDefault="006E42B3" w:rsidP="00164F93"/>
        </w:tc>
        <w:tc>
          <w:tcPr>
            <w:tcW w:w="77.95pt" w:type="dxa"/>
            <w:vAlign w:val="center"/>
          </w:tcPr>
          <w:p w14:paraId="329A987E" w14:textId="77777777" w:rsidR="006E42B3" w:rsidRDefault="006E42B3" w:rsidP="00164F93">
            <w:r>
              <w:t>No. of Pages</w:t>
            </w:r>
          </w:p>
        </w:tc>
        <w:tc>
          <w:tcPr>
            <w:tcW w:w="14.15pt" w:type="dxa"/>
            <w:vAlign w:val="center"/>
          </w:tcPr>
          <w:p w14:paraId="6FD8F40F" w14:textId="77777777" w:rsidR="006E42B3" w:rsidRDefault="006E42B3" w:rsidP="00164F93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7117DEEE" w14:textId="2C690186" w:rsidR="006E42B3" w:rsidRDefault="006E42B3" w:rsidP="00164F93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proofErr w:type="spellStart"/>
            <w:r w:rsidR="00942F2E">
              <w:rPr>
                <w:sz w:val="28"/>
              </w:rPr>
              <w:t>p</w:t>
            </w:r>
            <w:r w:rsidR="00942F2E">
              <w:rPr>
                <w:rFonts w:eastAsia="標楷體"/>
                <w:sz w:val="28"/>
                <w:szCs w:val="28"/>
              </w:rPr>
              <w:t>age_number</w:t>
            </w:r>
            <w:proofErr w:type="spellEnd"/>
          </w:p>
        </w:tc>
      </w:tr>
      <w:tr w:rsidR="006E42B3" w14:paraId="704C33B4" w14:textId="77777777">
        <w:tblPrEx>
          <w:tblCellMar>
            <w:top w:w="0pt" w:type="dxa"/>
            <w:bottom w:w="0pt" w:type="dxa"/>
          </w:tblCellMar>
        </w:tblPrEx>
        <w:trPr>
          <w:cantSplit/>
          <w:trHeight w:hRule="exact" w:val="500"/>
          <w:jc w:val="center"/>
        </w:trPr>
        <w:tc>
          <w:tcPr>
            <w:tcW w:w="22.70pt" w:type="dxa"/>
          </w:tcPr>
          <w:p w14:paraId="3DED86F5" w14:textId="77777777" w:rsidR="006E42B3" w:rsidRDefault="006E42B3" w:rsidP="00164F93"/>
        </w:tc>
        <w:tc>
          <w:tcPr>
            <w:tcW w:w="92.10pt" w:type="dxa"/>
            <w:gridSpan w:val="2"/>
          </w:tcPr>
          <w:p w14:paraId="5C5F48F5" w14:textId="77777777" w:rsidR="006E42B3" w:rsidRDefault="006E42B3" w:rsidP="00164F93">
            <w:r>
              <w:t>(Incl. cover page)</w:t>
            </w:r>
          </w:p>
        </w:tc>
        <w:tc>
          <w:tcPr>
            <w:tcW w:w="356.70pt" w:type="dxa"/>
          </w:tcPr>
          <w:p w14:paraId="4E7EC4AE" w14:textId="77777777" w:rsidR="006E42B3" w:rsidRDefault="006E42B3" w:rsidP="00164F93"/>
        </w:tc>
      </w:tr>
    </w:tbl>
    <w:p w14:paraId="36688131" w14:textId="77777777" w:rsidR="0087678C" w:rsidRDefault="0087678C" w:rsidP="0087678C">
      <w:pPr>
        <w:spacing w:line="22pt" w:lineRule="exact"/>
        <w:ind w:start="52.50pt" w:hangingChars="375" w:hanging="52.50pt"/>
        <w:rPr>
          <w:rFonts w:ascii="標楷體" w:eastAsia="標楷體" w:hAnsi="標楷體" w:hint="eastAsia"/>
          <w:sz w:val="28"/>
          <w:szCs w:val="28"/>
        </w:rPr>
      </w:pPr>
    </w:p>
    <w:p w14:paraId="623117EE" w14:textId="548852BF" w:rsidR="000E0C9C" w:rsidRPr="00AC67EC" w:rsidRDefault="000E0C9C" w:rsidP="00D37D9E">
      <w:pPr>
        <w:spacing w:line="22pt" w:lineRule="exact"/>
        <w:ind w:start="36pt" w:hangingChars="300" w:hanging="36pt"/>
        <w:jc w:val="both"/>
        <w:rPr>
          <w:rFonts w:ascii="標楷體" w:eastAsia="標楷體" w:hAnsi="標楷體" w:hint="eastAsia"/>
          <w:szCs w:val="24"/>
        </w:rPr>
      </w:pPr>
      <w:r w:rsidRPr="00AC67EC">
        <w:rPr>
          <w:rFonts w:ascii="標楷體" w:eastAsia="標楷體" w:hAnsi="標楷體" w:hint="eastAsia"/>
        </w:rPr>
        <w:t>主旨</w:t>
      </w:r>
      <w:r w:rsidR="00D815E9">
        <w:rPr>
          <w:rFonts w:hint="eastAsia"/>
        </w:rPr>
        <w:t>：</w:t>
      </w:r>
      <w:r w:rsidR="00942F2E">
        <w:rPr>
          <w:rFonts w:hint="eastAsia"/>
        </w:rPr>
        <w:t>p</w:t>
      </w:r>
      <w:r w:rsidR="00942F2E">
        <w:t>urpose</w:t>
      </w:r>
      <w:r w:rsidR="00D6435C" w:rsidRPr="000B5014">
        <w:rPr>
          <w:rFonts w:ascii="標楷體" w:eastAsia="標楷體" w:hAnsi="標楷體" w:hint="eastAsia"/>
          <w:szCs w:val="24"/>
        </w:rPr>
        <w:t>。</w:t>
      </w:r>
    </w:p>
    <w:p w14:paraId="106FEB37" w14:textId="77777777" w:rsidR="00B74A32" w:rsidRPr="00F741D7" w:rsidRDefault="00B74A32" w:rsidP="000E0C9C">
      <w:pPr>
        <w:spacing w:line="22pt" w:lineRule="exact"/>
        <w:ind w:start="45pt" w:hangingChars="375" w:hanging="45pt"/>
        <w:rPr>
          <w:rFonts w:ascii="標楷體" w:eastAsia="標楷體" w:hAnsi="標楷體"/>
          <w:szCs w:val="24"/>
        </w:rPr>
      </w:pPr>
    </w:p>
    <w:p w14:paraId="309F6A15" w14:textId="342DFD28" w:rsidR="00743DDD" w:rsidRDefault="000E0C9C" w:rsidP="000E0C9C">
      <w:pPr>
        <w:spacing w:line="22pt" w:lineRule="exact"/>
        <w:ind w:start="45pt" w:hangingChars="375" w:hanging="45pt"/>
        <w:rPr>
          <w:rFonts w:ascii="標楷體" w:eastAsia="標楷體" w:hAnsi="標楷體"/>
          <w:szCs w:val="24"/>
        </w:rPr>
      </w:pPr>
      <w:r w:rsidRPr="00AC67EC">
        <w:rPr>
          <w:rFonts w:ascii="標楷體" w:eastAsia="標楷體" w:hAnsi="標楷體" w:hint="eastAsia"/>
          <w:szCs w:val="24"/>
        </w:rPr>
        <w:t>說明</w:t>
      </w:r>
      <w:r w:rsidR="00121E71">
        <w:rPr>
          <w:rFonts w:hint="eastAsia"/>
        </w:rPr>
        <w:t>：</w:t>
      </w:r>
      <w:r w:rsidR="00942F2E">
        <w:rPr>
          <w:rFonts w:ascii="標楷體" w:eastAsia="標楷體" w:hAnsi="標楷體" w:hint="eastAsia"/>
          <w:szCs w:val="24"/>
        </w:rPr>
        <w:t>d</w:t>
      </w:r>
      <w:r w:rsidR="00942F2E">
        <w:rPr>
          <w:rFonts w:ascii="標楷體" w:eastAsia="標楷體" w:hAnsi="標楷體"/>
          <w:szCs w:val="24"/>
        </w:rPr>
        <w:t>etail</w:t>
      </w:r>
    </w:p>
    <w:p w14:paraId="6EB57DF2" w14:textId="77777777" w:rsidR="00FB6625" w:rsidRPr="006320B5" w:rsidRDefault="00FB6625" w:rsidP="000E0C9C">
      <w:pPr>
        <w:spacing w:line="22pt" w:lineRule="exact"/>
        <w:ind w:start="45pt" w:hangingChars="375" w:hanging="45pt"/>
        <w:rPr>
          <w:rFonts w:ascii="標楷體" w:eastAsia="標楷體" w:hAnsi="標楷體"/>
          <w:szCs w:val="24"/>
        </w:rPr>
      </w:pPr>
    </w:p>
    <w:p w14:paraId="43AD9058" w14:textId="77777777" w:rsidR="00E9050C" w:rsidRDefault="00E9050C" w:rsidP="000B5014">
      <w:pPr>
        <w:spacing w:line="22pt" w:lineRule="exact"/>
        <w:rPr>
          <w:rFonts w:ascii="標楷體" w:eastAsia="標楷體" w:hAnsi="標楷體" w:hint="eastAsia"/>
          <w:szCs w:val="24"/>
        </w:rPr>
      </w:pPr>
    </w:p>
    <w:p w14:paraId="74875B4E" w14:textId="77777777" w:rsidR="009F1CE8" w:rsidRDefault="009F1CE8" w:rsidP="00444573">
      <w:pPr>
        <w:spacing w:line="22pt" w:lineRule="exact"/>
        <w:ind w:start="45pt" w:hangingChars="375" w:hanging="45pt"/>
        <w:rPr>
          <w:rFonts w:ascii="標楷體" w:eastAsia="標楷體" w:hAnsi="標楷體" w:hint="eastAsia"/>
          <w:szCs w:val="24"/>
        </w:rPr>
      </w:pPr>
    </w:p>
    <w:p w14:paraId="07C6A94A" w14:textId="77777777" w:rsidR="009F1CE8" w:rsidRPr="009F1CE8" w:rsidRDefault="009F1CE8" w:rsidP="000E0C9C">
      <w:pPr>
        <w:spacing w:line="22pt" w:lineRule="exact"/>
        <w:ind w:start="45pt" w:hangingChars="375" w:hanging="45pt"/>
        <w:rPr>
          <w:rFonts w:ascii="標楷體" w:eastAsia="標楷體" w:hAnsi="標楷體"/>
          <w:szCs w:val="24"/>
        </w:rPr>
      </w:pPr>
    </w:p>
    <w:p w14:paraId="6B59295D" w14:textId="77777777" w:rsidR="006E42B3" w:rsidRPr="00580AF9" w:rsidRDefault="006E42B3">
      <w:pPr>
        <w:rPr>
          <w:b/>
        </w:rPr>
        <w:sectPr w:rsidR="006E42B3" w:rsidRPr="00580A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612pt" w:h="792pt"/>
          <w:pgMar w:top="72pt" w:right="52.05pt" w:bottom="72pt" w:left="90pt" w:header="36pt" w:footer="36pt" w:gutter="0pt"/>
          <w:cols w:space="36pt"/>
        </w:sectPr>
      </w:pPr>
    </w:p>
    <w:tbl>
      <w:tblPr>
        <w:tblW w:w="0pt" w:type="auto"/>
        <w:jc w:val="center"/>
        <w:tblLayout w:type="fixed"/>
        <w:tblCellMar>
          <w:start w:w="1.40pt" w:type="dxa"/>
          <w:end w:w="1.40pt" w:type="dxa"/>
        </w:tblCellMar>
        <w:tblLook w:firstRow="0" w:lastRow="0" w:firstColumn="0" w:lastColumn="0" w:noHBand="0" w:noVBand="0"/>
      </w:tblPr>
      <w:tblGrid>
        <w:gridCol w:w="454"/>
        <w:gridCol w:w="1559"/>
        <w:gridCol w:w="283"/>
        <w:gridCol w:w="7134"/>
      </w:tblGrid>
      <w:tr w:rsidR="00942F2E" w14:paraId="067BC9C8" w14:textId="77777777" w:rsidTr="00F652CE">
        <w:tblPrEx>
          <w:tblCellMar>
            <w:top w:w="0pt" w:type="dxa"/>
            <w:bottom w:w="0pt" w:type="dxa"/>
          </w:tblCellMar>
        </w:tblPrEx>
        <w:trPr>
          <w:cantSplit/>
          <w:trHeight w:hRule="exact" w:val="500"/>
          <w:jc w:val="center"/>
        </w:trPr>
        <w:tc>
          <w:tcPr>
            <w:tcW w:w="100.65pt" w:type="dxa"/>
            <w:gridSpan w:val="2"/>
            <w:vAlign w:val="center"/>
          </w:tcPr>
          <w:p w14:paraId="39F936B7" w14:textId="77777777" w:rsidR="00942F2E" w:rsidRDefault="00942F2E" w:rsidP="00F652CE">
            <w:pPr>
              <w:pStyle w:val="1"/>
            </w:pPr>
            <w:r>
              <w:lastRenderedPageBreak/>
              <w:t>FROM Name</w:t>
            </w:r>
          </w:p>
        </w:tc>
        <w:tc>
          <w:tcPr>
            <w:tcW w:w="14.15pt" w:type="dxa"/>
            <w:vAlign w:val="center"/>
          </w:tcPr>
          <w:p w14:paraId="28B4EC30" w14:textId="77777777" w:rsidR="00942F2E" w:rsidRDefault="00942F2E" w:rsidP="00F652CE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3FD5C1E2" w14:textId="77777777" w:rsidR="00942F2E" w:rsidRDefault="00942F2E" w:rsidP="00F652CE">
            <w:pPr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核能火力發電工程處</w:t>
            </w:r>
            <w:r>
              <w:rPr>
                <w:rFonts w:eastAsia="標楷體" w:hint="eastAsia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電氣組</w:t>
            </w:r>
            <w:r>
              <w:rPr>
                <w:rFonts w:eastAsia="標楷體" w:hint="eastAsia"/>
                <w:sz w:val="28"/>
              </w:rPr>
              <w:t xml:space="preserve">        </w:t>
            </w:r>
          </w:p>
        </w:tc>
      </w:tr>
      <w:tr w:rsidR="00942F2E" w14:paraId="17AA2310" w14:textId="77777777" w:rsidTr="00F652CE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55F8A67E" w14:textId="77777777" w:rsidR="00942F2E" w:rsidRDefault="00942F2E" w:rsidP="00F652CE">
            <w:r>
              <w:rPr>
                <w:rFonts w:hint="eastAsia"/>
              </w:rPr>
              <w:t>To</w:t>
            </w:r>
          </w:p>
        </w:tc>
        <w:tc>
          <w:tcPr>
            <w:tcW w:w="77.95pt" w:type="dxa"/>
            <w:vAlign w:val="center"/>
          </w:tcPr>
          <w:p w14:paraId="3F180963" w14:textId="77777777" w:rsidR="00942F2E" w:rsidRDefault="00942F2E" w:rsidP="00F652CE">
            <w:r>
              <w:rPr>
                <w:rFonts w:hint="eastAsia"/>
              </w:rPr>
              <w:t>Country</w:t>
            </w:r>
          </w:p>
        </w:tc>
        <w:tc>
          <w:tcPr>
            <w:tcW w:w="14.15pt" w:type="dxa"/>
            <w:vAlign w:val="center"/>
          </w:tcPr>
          <w:p w14:paraId="182CFE19" w14:textId="77777777" w:rsidR="00942F2E" w:rsidRDefault="00942F2E" w:rsidP="00F652CE">
            <w:pPr>
              <w:rPr>
                <w:rFonts w:hint="eastAsia"/>
              </w:rPr>
            </w:pPr>
          </w:p>
        </w:tc>
        <w:tc>
          <w:tcPr>
            <w:tcW w:w="356.70pt" w:type="dxa"/>
            <w:vAlign w:val="center"/>
          </w:tcPr>
          <w:p w14:paraId="111CC479" w14:textId="77777777" w:rsidR="00942F2E" w:rsidRDefault="00942F2E" w:rsidP="00F652CE">
            <w:pPr>
              <w:rPr>
                <w:sz w:val="28"/>
              </w:rPr>
            </w:pPr>
          </w:p>
        </w:tc>
      </w:tr>
      <w:tr w:rsidR="00942F2E" w14:paraId="640CE087" w14:textId="77777777" w:rsidTr="00F652CE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750FCCC4" w14:textId="77777777" w:rsidR="00942F2E" w:rsidRDefault="00942F2E" w:rsidP="00F652CE"/>
        </w:tc>
        <w:tc>
          <w:tcPr>
            <w:tcW w:w="77.95pt" w:type="dxa"/>
            <w:vAlign w:val="center"/>
          </w:tcPr>
          <w:p w14:paraId="7A2F5EA1" w14:textId="77777777" w:rsidR="00942F2E" w:rsidRDefault="00942F2E" w:rsidP="00F652CE">
            <w:r>
              <w:t>Co</w:t>
            </w:r>
            <w:r>
              <w:rPr>
                <w:rFonts w:hint="eastAsia"/>
              </w:rPr>
              <w:t>mpany</w:t>
            </w:r>
          </w:p>
        </w:tc>
        <w:tc>
          <w:tcPr>
            <w:tcW w:w="14.15pt" w:type="dxa"/>
            <w:vAlign w:val="center"/>
          </w:tcPr>
          <w:p w14:paraId="064E4831" w14:textId="77777777" w:rsidR="00942F2E" w:rsidRDefault="00942F2E" w:rsidP="00F652CE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04344377" w14:textId="77777777" w:rsidR="00942F2E" w:rsidRDefault="00942F2E" w:rsidP="00F652CE">
            <w:pPr>
              <w:rPr>
                <w:rFonts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泰興工程顧問股份有限公司</w:t>
            </w:r>
            <w:r>
              <w:rPr>
                <w:rFonts w:eastAsia="標楷體" w:hint="eastAsia"/>
                <w:sz w:val="28"/>
              </w:rPr>
              <w:t xml:space="preserve"> </w:t>
            </w:r>
          </w:p>
        </w:tc>
      </w:tr>
      <w:tr w:rsidR="00942F2E" w14:paraId="0FFADB8C" w14:textId="77777777" w:rsidTr="00F652CE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5D0E9300" w14:textId="77777777" w:rsidR="00942F2E" w:rsidRDefault="00942F2E" w:rsidP="00F652CE"/>
        </w:tc>
        <w:tc>
          <w:tcPr>
            <w:tcW w:w="77.95pt" w:type="dxa"/>
            <w:vAlign w:val="center"/>
          </w:tcPr>
          <w:p w14:paraId="132A5FCA" w14:textId="77777777" w:rsidR="00942F2E" w:rsidRDefault="00942F2E" w:rsidP="00F652CE">
            <w:r>
              <w:t>Attention</w:t>
            </w:r>
          </w:p>
        </w:tc>
        <w:tc>
          <w:tcPr>
            <w:tcW w:w="14.15pt" w:type="dxa"/>
            <w:vAlign w:val="center"/>
          </w:tcPr>
          <w:p w14:paraId="5BA9745D" w14:textId="77777777" w:rsidR="00942F2E" w:rsidRDefault="00942F2E" w:rsidP="00F652CE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0EE20588" w14:textId="77777777" w:rsidR="00942F2E" w:rsidRDefault="00942F2E" w:rsidP="00F652CE">
            <w:pPr>
              <w:rPr>
                <w:sz w:val="28"/>
              </w:rPr>
            </w:pPr>
            <w:r w:rsidRPr="00215588">
              <w:rPr>
                <w:rFonts w:eastAsia="標楷體" w:hint="eastAsia"/>
                <w:sz w:val="28"/>
                <w:szCs w:val="28"/>
              </w:rPr>
              <w:t>吳熖煌</w:t>
            </w:r>
            <w:r>
              <w:rPr>
                <w:rFonts w:eastAsia="標楷體" w:hint="eastAsia"/>
                <w:sz w:val="28"/>
                <w:szCs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計畫經理</w:t>
            </w:r>
            <w:r w:rsidRPr="00A33A83">
              <w:rPr>
                <w:rFonts w:eastAsia="標楷體" w:hint="eastAsia"/>
                <w:szCs w:val="24"/>
              </w:rPr>
              <w:t xml:space="preserve"> </w:t>
            </w:r>
            <w:r>
              <w:rPr>
                <w:rFonts w:eastAsia="標楷體" w:hint="eastAsia"/>
                <w:sz w:val="28"/>
              </w:rPr>
              <w:t xml:space="preserve">          </w:t>
            </w:r>
          </w:p>
        </w:tc>
      </w:tr>
      <w:tr w:rsidR="00942F2E" w14:paraId="03F0AE39" w14:textId="77777777" w:rsidTr="00F652CE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25C5329F" w14:textId="77777777" w:rsidR="00942F2E" w:rsidRDefault="00942F2E" w:rsidP="00F652CE"/>
        </w:tc>
        <w:tc>
          <w:tcPr>
            <w:tcW w:w="77.95pt" w:type="dxa"/>
            <w:vAlign w:val="center"/>
          </w:tcPr>
          <w:p w14:paraId="1933D069" w14:textId="77777777" w:rsidR="00942F2E" w:rsidRDefault="00942F2E" w:rsidP="00F652CE">
            <w:r>
              <w:t>Fax No.</w:t>
            </w:r>
          </w:p>
        </w:tc>
        <w:tc>
          <w:tcPr>
            <w:tcW w:w="14.15pt" w:type="dxa"/>
            <w:vAlign w:val="center"/>
          </w:tcPr>
          <w:p w14:paraId="73CF0D08" w14:textId="77777777" w:rsidR="00942F2E" w:rsidRDefault="00942F2E" w:rsidP="00F652CE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6933D148" w14:textId="77777777" w:rsidR="00942F2E" w:rsidRDefault="00942F2E" w:rsidP="00F652CE">
            <w:pPr>
              <w:rPr>
                <w:rFonts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(02)</w:t>
            </w:r>
            <w:r>
              <w:rPr>
                <w:rFonts w:eastAsia="標楷體"/>
                <w:sz w:val="28"/>
              </w:rPr>
              <w:t xml:space="preserve"> </w:t>
            </w:r>
            <w:r>
              <w:rPr>
                <w:rFonts w:eastAsia="標楷體" w:hint="eastAsia"/>
                <w:sz w:val="28"/>
              </w:rPr>
              <w:t xml:space="preserve">2738-2000           </w:t>
            </w:r>
          </w:p>
        </w:tc>
      </w:tr>
      <w:tr w:rsidR="00942F2E" w14:paraId="45A96297" w14:textId="77777777" w:rsidTr="00F652CE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435865DF" w14:textId="77777777" w:rsidR="00942F2E" w:rsidRDefault="00942F2E" w:rsidP="00F652CE"/>
        </w:tc>
        <w:tc>
          <w:tcPr>
            <w:tcW w:w="77.95pt" w:type="dxa"/>
            <w:vAlign w:val="center"/>
          </w:tcPr>
          <w:p w14:paraId="3148F973" w14:textId="77777777" w:rsidR="00942F2E" w:rsidRDefault="00942F2E" w:rsidP="00F652CE">
            <w:r>
              <w:t>Date</w:t>
            </w:r>
          </w:p>
        </w:tc>
        <w:tc>
          <w:tcPr>
            <w:tcW w:w="14.15pt" w:type="dxa"/>
            <w:vAlign w:val="center"/>
          </w:tcPr>
          <w:p w14:paraId="579677A9" w14:textId="77777777" w:rsidR="00942F2E" w:rsidRDefault="00942F2E" w:rsidP="00F652CE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427961CA" w14:textId="77777777" w:rsidR="00942F2E" w:rsidRDefault="00942F2E" w:rsidP="00F652CE">
            <w:pPr>
              <w:rPr>
                <w:rFonts w:hint="eastAsia"/>
                <w:sz w:val="2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eastAsia="標楷體" w:hint="eastAsia"/>
                <w:sz w:val="28"/>
              </w:rPr>
              <w:t>112</w:t>
            </w:r>
            <w:r>
              <w:rPr>
                <w:rFonts w:eastAsia="標楷體" w:hint="eastAsia"/>
                <w:sz w:val="28"/>
              </w:rPr>
              <w:t>年</w:t>
            </w:r>
            <w:r>
              <w:rPr>
                <w:rFonts w:eastAsia="標楷體" w:hint="eastAsia"/>
                <w:sz w:val="28"/>
              </w:rPr>
              <w:t>m</w:t>
            </w:r>
            <w:r>
              <w:rPr>
                <w:rFonts w:eastAsia="標楷體"/>
                <w:sz w:val="28"/>
              </w:rPr>
              <w:t>m</w:t>
            </w:r>
            <w:r>
              <w:rPr>
                <w:rFonts w:eastAsia="標楷體" w:hint="eastAsia"/>
                <w:sz w:val="28"/>
              </w:rPr>
              <w:t>月</w:t>
            </w:r>
            <w:r>
              <w:rPr>
                <w:rFonts w:eastAsia="標楷體"/>
                <w:sz w:val="28"/>
              </w:rPr>
              <w:t>dd</w:t>
            </w:r>
            <w:r>
              <w:rPr>
                <w:rFonts w:eastAsia="標楷體" w:hint="eastAsia"/>
                <w:sz w:val="28"/>
              </w:rPr>
              <w:t>日</w:t>
            </w:r>
          </w:p>
        </w:tc>
      </w:tr>
      <w:tr w:rsidR="00942F2E" w14:paraId="6C9268D2" w14:textId="77777777" w:rsidTr="00F652CE">
        <w:tblPrEx>
          <w:tblCellMar>
            <w:top w:w="0pt" w:type="dxa"/>
            <w:bottom w:w="0pt" w:type="dxa"/>
          </w:tblCellMar>
        </w:tblPrEx>
        <w:trPr>
          <w:trHeight w:hRule="exact" w:val="500"/>
          <w:jc w:val="center"/>
        </w:trPr>
        <w:tc>
          <w:tcPr>
            <w:tcW w:w="22.70pt" w:type="dxa"/>
            <w:vAlign w:val="center"/>
          </w:tcPr>
          <w:p w14:paraId="0E381D64" w14:textId="77777777" w:rsidR="00942F2E" w:rsidRDefault="00942F2E" w:rsidP="00F652CE"/>
        </w:tc>
        <w:tc>
          <w:tcPr>
            <w:tcW w:w="77.95pt" w:type="dxa"/>
            <w:vAlign w:val="center"/>
          </w:tcPr>
          <w:p w14:paraId="19CC3356" w14:textId="77777777" w:rsidR="00942F2E" w:rsidRDefault="00942F2E" w:rsidP="00F652CE">
            <w:r>
              <w:t>No. of Pages</w:t>
            </w:r>
          </w:p>
        </w:tc>
        <w:tc>
          <w:tcPr>
            <w:tcW w:w="14.15pt" w:type="dxa"/>
            <w:vAlign w:val="center"/>
          </w:tcPr>
          <w:p w14:paraId="49DA31F3" w14:textId="77777777" w:rsidR="00942F2E" w:rsidRDefault="00942F2E" w:rsidP="00F652CE">
            <w:r>
              <w:rPr>
                <w:rFonts w:hint="eastAsia"/>
              </w:rPr>
              <w:t>：</w:t>
            </w:r>
          </w:p>
        </w:tc>
        <w:tc>
          <w:tcPr>
            <w:tcW w:w="356.70pt" w:type="dxa"/>
            <w:vAlign w:val="center"/>
          </w:tcPr>
          <w:p w14:paraId="52BB0A99" w14:textId="77777777" w:rsidR="00942F2E" w:rsidRDefault="00942F2E" w:rsidP="00F652CE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 </w:t>
            </w:r>
            <w:proofErr w:type="spellStart"/>
            <w:r>
              <w:rPr>
                <w:sz w:val="28"/>
              </w:rPr>
              <w:t>p</w:t>
            </w:r>
            <w:r>
              <w:rPr>
                <w:rFonts w:eastAsia="標楷體"/>
                <w:sz w:val="28"/>
                <w:szCs w:val="28"/>
              </w:rPr>
              <w:t>age_number</w:t>
            </w:r>
            <w:proofErr w:type="spellEnd"/>
          </w:p>
        </w:tc>
      </w:tr>
      <w:tr w:rsidR="00942F2E" w14:paraId="574CECD9" w14:textId="77777777" w:rsidTr="00F652CE">
        <w:tblPrEx>
          <w:tblCellMar>
            <w:top w:w="0pt" w:type="dxa"/>
            <w:bottom w:w="0pt" w:type="dxa"/>
          </w:tblCellMar>
        </w:tblPrEx>
        <w:trPr>
          <w:cantSplit/>
          <w:trHeight w:hRule="exact" w:val="500"/>
          <w:jc w:val="center"/>
        </w:trPr>
        <w:tc>
          <w:tcPr>
            <w:tcW w:w="22.70pt" w:type="dxa"/>
          </w:tcPr>
          <w:p w14:paraId="47CC26F1" w14:textId="77777777" w:rsidR="00942F2E" w:rsidRDefault="00942F2E" w:rsidP="00F652CE"/>
        </w:tc>
        <w:tc>
          <w:tcPr>
            <w:tcW w:w="92.10pt" w:type="dxa"/>
            <w:gridSpan w:val="2"/>
          </w:tcPr>
          <w:p w14:paraId="7DFEBFB1" w14:textId="77777777" w:rsidR="00942F2E" w:rsidRDefault="00942F2E" w:rsidP="00F652CE">
            <w:r>
              <w:t>(Incl. cover page)</w:t>
            </w:r>
          </w:p>
        </w:tc>
        <w:tc>
          <w:tcPr>
            <w:tcW w:w="356.70pt" w:type="dxa"/>
          </w:tcPr>
          <w:p w14:paraId="310CE8D4" w14:textId="77777777" w:rsidR="00942F2E" w:rsidRDefault="00942F2E" w:rsidP="00F652CE"/>
        </w:tc>
      </w:tr>
    </w:tbl>
    <w:p w14:paraId="3D2726E3" w14:textId="77777777" w:rsidR="00942F2E" w:rsidRDefault="00942F2E" w:rsidP="00942F2E">
      <w:pPr>
        <w:spacing w:line="22pt" w:lineRule="exact"/>
        <w:ind w:start="52.50pt" w:hangingChars="375" w:hanging="52.50pt"/>
        <w:rPr>
          <w:rFonts w:ascii="標楷體" w:eastAsia="標楷體" w:hAnsi="標楷體" w:hint="eastAsia"/>
          <w:sz w:val="28"/>
          <w:szCs w:val="28"/>
        </w:rPr>
      </w:pPr>
    </w:p>
    <w:p w14:paraId="220B9514" w14:textId="77777777" w:rsidR="00942F2E" w:rsidRPr="00AC67EC" w:rsidRDefault="00942F2E" w:rsidP="00942F2E">
      <w:pPr>
        <w:spacing w:line="22pt" w:lineRule="exact"/>
        <w:ind w:start="36pt" w:hangingChars="300" w:hanging="36pt"/>
        <w:jc w:val="both"/>
        <w:rPr>
          <w:rFonts w:ascii="標楷體" w:eastAsia="標楷體" w:hAnsi="標楷體" w:hint="eastAsia"/>
          <w:szCs w:val="24"/>
        </w:rPr>
      </w:pPr>
      <w:r w:rsidRPr="00AC67EC">
        <w:rPr>
          <w:rFonts w:ascii="標楷體" w:eastAsia="標楷體" w:hAnsi="標楷體" w:hint="eastAsia"/>
        </w:rPr>
        <w:t>主旨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urpose</w:t>
      </w:r>
      <w:r w:rsidRPr="000B5014">
        <w:rPr>
          <w:rFonts w:ascii="標楷體" w:eastAsia="標楷體" w:hAnsi="標楷體" w:hint="eastAsia"/>
          <w:szCs w:val="24"/>
        </w:rPr>
        <w:t>。</w:t>
      </w:r>
    </w:p>
    <w:p w14:paraId="3162E61A" w14:textId="77777777" w:rsidR="00942F2E" w:rsidRPr="00F741D7" w:rsidRDefault="00942F2E" w:rsidP="00942F2E">
      <w:pPr>
        <w:spacing w:line="22pt" w:lineRule="exact"/>
        <w:ind w:start="45pt" w:hangingChars="375" w:hanging="45pt"/>
        <w:rPr>
          <w:rFonts w:ascii="標楷體" w:eastAsia="標楷體" w:hAnsi="標楷體"/>
          <w:szCs w:val="24"/>
        </w:rPr>
      </w:pPr>
    </w:p>
    <w:p w14:paraId="3A223203" w14:textId="77777777" w:rsidR="00942F2E" w:rsidRDefault="00942F2E" w:rsidP="00942F2E">
      <w:pPr>
        <w:spacing w:line="22pt" w:lineRule="exact"/>
        <w:ind w:start="45pt" w:hangingChars="375" w:hanging="45pt"/>
        <w:rPr>
          <w:rFonts w:ascii="標楷體" w:eastAsia="標楷體" w:hAnsi="標楷體"/>
          <w:szCs w:val="24"/>
        </w:rPr>
      </w:pPr>
      <w:r w:rsidRPr="00AC67EC">
        <w:rPr>
          <w:rFonts w:ascii="標楷體" w:eastAsia="標楷體" w:hAnsi="標楷體" w:hint="eastAsia"/>
          <w:szCs w:val="24"/>
        </w:rPr>
        <w:t>說明</w:t>
      </w:r>
      <w:r>
        <w:rPr>
          <w:rFonts w:hint="eastAsia"/>
        </w:rPr>
        <w:t>：</w:t>
      </w:r>
      <w:r>
        <w:rPr>
          <w:rFonts w:ascii="標楷體" w:eastAsia="標楷體" w:hAnsi="標楷體" w:hint="eastAsia"/>
          <w:szCs w:val="24"/>
        </w:rPr>
        <w:t>d</w:t>
      </w:r>
      <w:r>
        <w:rPr>
          <w:rFonts w:ascii="標楷體" w:eastAsia="標楷體" w:hAnsi="標楷體"/>
          <w:szCs w:val="24"/>
        </w:rPr>
        <w:t>etail</w:t>
      </w:r>
    </w:p>
    <w:p w14:paraId="26913611" w14:textId="77777777" w:rsidR="0040389C" w:rsidRPr="00DD649A" w:rsidRDefault="0040389C" w:rsidP="00DD649A">
      <w:pPr>
        <w:spacing w:line="22pt" w:lineRule="exact"/>
        <w:ind w:start="30pt" w:hangingChars="250" w:hanging="30pt"/>
        <w:rPr>
          <w:rFonts w:hint="eastAsia"/>
        </w:rPr>
      </w:pPr>
    </w:p>
    <w:sectPr w:rsidR="0040389C" w:rsidRPr="00DD649A">
      <w:headerReference w:type="default" r:id="rId14"/>
      <w:footerReference w:type="default" r:id="rId15"/>
      <w:pgSz w:w="612pt" w:h="792pt"/>
      <w:pgMar w:top="72pt" w:right="52.05pt" w:bottom="72pt" w:left="9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599F91C0" w14:textId="77777777" w:rsidR="00E35F8E" w:rsidRDefault="00E35F8E">
      <w:r>
        <w:separator/>
      </w:r>
    </w:p>
  </w:endnote>
  <w:endnote w:type="continuationSeparator" w:id="0">
    <w:p w14:paraId="05A486D4" w14:textId="77777777" w:rsidR="00E35F8E" w:rsidRDefault="00E3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characterSet="Big5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characterSet="Big5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characterSet="Big5"/>
    <w:family w:val="modern"/>
    <w:pitch w:val="fixed"/>
    <w:sig w:usb0="A00002FF" w:usb1="28CFFCFA" w:usb2="00000016" w:usb3="00000000" w:csb0="00100001" w:csb1="00000000"/>
  </w:font>
  <w:font w:name="華康行書體">
    <w:altName w:val="微軟正黑體"/>
    <w:charset w:characterSet="Big5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6653A1C7" w14:textId="77777777" w:rsidR="00A40596" w:rsidRDefault="00A40596">
    <w:pPr>
      <w:pStyle w:val="a4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7F37D3D" w14:textId="77777777" w:rsidR="00A40596" w:rsidRDefault="00A40596">
    <w:pPr>
      <w:pStyle w:val="a4"/>
    </w:pPr>
  </w:p>
</w:ftr>
</file>

<file path=word/footer3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327A075" w14:textId="77777777" w:rsidR="00A40596" w:rsidRDefault="00A40596">
    <w:pPr>
      <w:pStyle w:val="a4"/>
    </w:pPr>
  </w:p>
</w:ftr>
</file>

<file path=word/footer4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EE17956" w14:textId="77777777" w:rsidR="00B87C25" w:rsidRDefault="00B87C25">
    <w:pPr>
      <w:pStyle w:val="a4"/>
      <w:rPr>
        <w:rFonts w:hint="eastAsia"/>
      </w:rPr>
    </w:pPr>
    <w:r>
      <w:rPr>
        <w:rFonts w:hint="eastAsia"/>
      </w:rPr>
      <w:t>申請單位</w:t>
    </w:r>
  </w:p>
  <w:p w14:paraId="2AF8C291" w14:textId="77777777" w:rsidR="00B87C25" w:rsidRDefault="00B87C25">
    <w:pPr>
      <w:pStyle w:val="a4"/>
      <w:rPr>
        <w:rFonts w:hint="eastAsia"/>
      </w:rPr>
    </w:pPr>
  </w:p>
  <w:tbl>
    <w:tblPr>
      <w:tblW w:w="0pt" w:type="auto"/>
      <w:tblLayout w:type="fixed"/>
      <w:tblCellMar>
        <w:start w:w="1.40pt" w:type="dxa"/>
        <w:end w:w="1.40pt" w:type="dxa"/>
      </w:tblCellMar>
      <w:tblLook w:firstRow="0" w:lastRow="0" w:firstColumn="0" w:lastColumn="0" w:noHBand="0" w:noVBand="0"/>
    </w:tblPr>
    <w:tblGrid>
      <w:gridCol w:w="1173"/>
      <w:gridCol w:w="1173"/>
      <w:gridCol w:w="1173"/>
      <w:gridCol w:w="1173"/>
      <w:gridCol w:w="1173"/>
      <w:gridCol w:w="1173"/>
      <w:gridCol w:w="1173"/>
      <w:gridCol w:w="1173"/>
    </w:tblGrid>
    <w:tr w:rsidR="00B87C25" w14:paraId="20315F52" w14:textId="77777777">
      <w:tblPrEx>
        <w:tblCellMar>
          <w:top w:w="0pt" w:type="dxa"/>
          <w:bottom w:w="0pt" w:type="dxa"/>
        </w:tblCellMar>
      </w:tblPrEx>
      <w:trPr>
        <w:trHeight w:val="89"/>
      </w:trPr>
      <w:tc>
        <w:tcPr>
          <w:tcW w:w="58.65pt" w:type="dxa"/>
        </w:tcPr>
        <w:p w14:paraId="244D04ED" w14:textId="77777777" w:rsidR="00B87C25" w:rsidRDefault="00B87C25">
          <w:pPr>
            <w:pStyle w:val="a4"/>
            <w:rPr>
              <w:rFonts w:hint="eastAsia"/>
            </w:rPr>
          </w:pPr>
          <w:r>
            <w:rPr>
              <w:rFonts w:hint="eastAsia"/>
            </w:rPr>
            <w:t>填</w:t>
          </w:r>
          <w:r>
            <w:rPr>
              <w:rFonts w:hint="eastAsia"/>
            </w:rPr>
            <w:t xml:space="preserve">   </w:t>
          </w:r>
          <w:r>
            <w:rPr>
              <w:rFonts w:hint="eastAsia"/>
            </w:rPr>
            <w:t>單</w:t>
          </w:r>
        </w:p>
      </w:tc>
      <w:tc>
        <w:tcPr>
          <w:tcW w:w="58.65pt" w:type="dxa"/>
        </w:tcPr>
        <w:p w14:paraId="39C2C02E" w14:textId="77777777" w:rsidR="00B87C25" w:rsidRDefault="00B87C25">
          <w:pPr>
            <w:pStyle w:val="a4"/>
            <w:rPr>
              <w:rFonts w:hint="eastAsia"/>
            </w:rPr>
          </w:pPr>
        </w:p>
      </w:tc>
      <w:tc>
        <w:tcPr>
          <w:tcW w:w="58.65pt" w:type="dxa"/>
        </w:tcPr>
        <w:p w14:paraId="7F537482" w14:textId="77777777" w:rsidR="00B87C25" w:rsidRDefault="00A40596">
          <w:pPr>
            <w:pStyle w:val="a4"/>
            <w:rPr>
              <w:rFonts w:hint="eastAsia"/>
            </w:rPr>
          </w:pPr>
          <w:r>
            <w:rPr>
              <w:rFonts w:hint="eastAsia"/>
            </w:rPr>
            <w:t xml:space="preserve">  </w:t>
          </w:r>
          <w:r w:rsidR="00B87C25">
            <w:rPr>
              <w:rFonts w:hint="eastAsia"/>
            </w:rPr>
            <w:t>課</w:t>
          </w:r>
          <w:r w:rsidR="00B87C25">
            <w:rPr>
              <w:rFonts w:hint="eastAsia"/>
            </w:rPr>
            <w:t xml:space="preserve">   </w:t>
          </w:r>
          <w:r w:rsidR="00B87C25">
            <w:rPr>
              <w:rFonts w:hint="eastAsia"/>
            </w:rPr>
            <w:t>長</w:t>
          </w:r>
        </w:p>
      </w:tc>
      <w:tc>
        <w:tcPr>
          <w:tcW w:w="58.65pt" w:type="dxa"/>
        </w:tcPr>
        <w:p w14:paraId="3FA98A39" w14:textId="77777777" w:rsidR="00B87C25" w:rsidRDefault="00B87C25">
          <w:pPr>
            <w:pStyle w:val="a4"/>
            <w:rPr>
              <w:rFonts w:hint="eastAsia"/>
            </w:rPr>
          </w:pPr>
        </w:p>
      </w:tc>
      <w:tc>
        <w:tcPr>
          <w:tcW w:w="58.65pt" w:type="dxa"/>
        </w:tcPr>
        <w:p w14:paraId="6628953B" w14:textId="77777777" w:rsidR="00B87C25" w:rsidRDefault="00A40596">
          <w:pPr>
            <w:pStyle w:val="a4"/>
            <w:rPr>
              <w:rFonts w:hint="eastAsia"/>
            </w:rPr>
          </w:pPr>
          <w:r>
            <w:rPr>
              <w:rFonts w:hint="eastAsia"/>
            </w:rPr>
            <w:t xml:space="preserve">  </w:t>
          </w:r>
          <w:r w:rsidR="00B87C25">
            <w:rPr>
              <w:rFonts w:hint="eastAsia"/>
            </w:rPr>
            <w:t>組長</w:t>
          </w:r>
        </w:p>
      </w:tc>
      <w:tc>
        <w:tcPr>
          <w:tcW w:w="58.65pt" w:type="dxa"/>
        </w:tcPr>
        <w:p w14:paraId="3DF1E12F" w14:textId="77777777" w:rsidR="00B87C25" w:rsidRDefault="00B87C25">
          <w:pPr>
            <w:pStyle w:val="a4"/>
            <w:rPr>
              <w:rFonts w:hint="eastAsia"/>
            </w:rPr>
          </w:pPr>
        </w:p>
      </w:tc>
      <w:tc>
        <w:tcPr>
          <w:tcW w:w="58.65pt" w:type="dxa"/>
        </w:tcPr>
        <w:p w14:paraId="03589F5F" w14:textId="77777777" w:rsidR="00B87C25" w:rsidRDefault="00B87C25">
          <w:pPr>
            <w:pStyle w:val="a4"/>
            <w:rPr>
              <w:rFonts w:hint="eastAsia"/>
            </w:rPr>
          </w:pPr>
        </w:p>
      </w:tc>
      <w:tc>
        <w:tcPr>
          <w:tcW w:w="58.65pt" w:type="dxa"/>
        </w:tcPr>
        <w:p w14:paraId="79E6A413" w14:textId="77777777" w:rsidR="00B87C25" w:rsidRDefault="00B87C25">
          <w:pPr>
            <w:pStyle w:val="a4"/>
            <w:rPr>
              <w:rFonts w:hint="eastAsia"/>
            </w:rPr>
          </w:pPr>
        </w:p>
      </w:tc>
    </w:tr>
  </w:tbl>
  <w:p w14:paraId="21228E5B" w14:textId="77777777" w:rsidR="00B87C25" w:rsidRDefault="00B87C25">
    <w:pPr>
      <w:pStyle w:val="a4"/>
      <w:rPr>
        <w:rFonts w:hint="eastAsia"/>
      </w:rPr>
    </w:pPr>
  </w:p>
  <w:p w14:paraId="45BBEA10" w14:textId="77777777" w:rsidR="00B87C25" w:rsidRDefault="00B87C25">
    <w:pPr>
      <w:pStyle w:val="a4"/>
      <w:rPr>
        <w:rFonts w:hint="eastAsia"/>
      </w:rPr>
    </w:pPr>
  </w:p>
  <w:p w14:paraId="550F39B5" w14:textId="77777777" w:rsidR="00B87C25" w:rsidRDefault="00B87C25">
    <w:pPr>
      <w:pStyle w:val="a4"/>
      <w:rPr>
        <w:rFonts w:hint="eastAsia"/>
      </w:rPr>
    </w:pPr>
    <w:proofErr w:type="gramStart"/>
    <w:r>
      <w:rPr>
        <w:rFonts w:hint="eastAsia"/>
      </w:rPr>
      <w:t>註</w:t>
    </w:r>
    <w:proofErr w:type="gramEnd"/>
    <w:r>
      <w:rPr>
        <w:rFonts w:hint="eastAsia"/>
      </w:rPr>
      <w:t>:</w:t>
    </w:r>
    <w:proofErr w:type="gramStart"/>
    <w:r>
      <w:rPr>
        <w:rFonts w:hint="eastAsia"/>
      </w:rPr>
      <w:t>第一聯隨文件</w:t>
    </w:r>
    <w:proofErr w:type="gramEnd"/>
    <w:r>
      <w:rPr>
        <w:rFonts w:hint="eastAsia"/>
      </w:rPr>
      <w:t>傳送後退存卷單位存檔，</w:t>
    </w:r>
    <w:proofErr w:type="gramStart"/>
    <w:r>
      <w:rPr>
        <w:rFonts w:hint="eastAsia"/>
      </w:rPr>
      <w:t>第二聯存電訊</w:t>
    </w:r>
    <w:proofErr w:type="gramEnd"/>
    <w:r>
      <w:rPr>
        <w:rFonts w:hint="eastAsia"/>
      </w:rPr>
      <w:t>室備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4BF2282" w14:textId="77777777" w:rsidR="00E35F8E" w:rsidRDefault="00E35F8E">
      <w:r>
        <w:separator/>
      </w:r>
    </w:p>
  </w:footnote>
  <w:footnote w:type="continuationSeparator" w:id="0">
    <w:p w14:paraId="15DD1942" w14:textId="77777777" w:rsidR="00E35F8E" w:rsidRDefault="00E35F8E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8D4FA9D" w14:textId="77777777" w:rsidR="00A40596" w:rsidRDefault="00A40596">
    <w:pPr>
      <w:pStyle w:val="a3"/>
    </w:pPr>
  </w:p>
</w:hdr>
</file>

<file path=word/header2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C4AB143" w14:textId="77777777" w:rsidR="00B87C25" w:rsidRDefault="00B87C25">
    <w:pPr>
      <w:rPr>
        <w:rFonts w:eastAsia="細明體" w:hint="eastAsia"/>
      </w:rPr>
    </w:pPr>
    <w:r>
      <w:rPr>
        <w:rFonts w:eastAsia="細明體" w:hint="eastAsia"/>
      </w:rPr>
      <w:t>第</w:t>
    </w:r>
    <w:r>
      <w:rPr>
        <w:rFonts w:eastAsia="細明體" w:hint="eastAsia"/>
      </w:rPr>
      <w:t xml:space="preserve"> </w:t>
    </w:r>
    <w:proofErr w:type="gramStart"/>
    <w:r>
      <w:rPr>
        <w:rFonts w:eastAsia="細明體" w:hint="eastAsia"/>
      </w:rPr>
      <w:t>一</w:t>
    </w:r>
    <w:proofErr w:type="gramEnd"/>
    <w:r>
      <w:rPr>
        <w:rFonts w:eastAsia="細明體" w:hint="eastAsia"/>
      </w:rPr>
      <w:t xml:space="preserve"> </w:t>
    </w:r>
    <w:r>
      <w:rPr>
        <w:rFonts w:eastAsia="細明體" w:hint="eastAsia"/>
      </w:rPr>
      <w:t>聯</w:t>
    </w:r>
  </w:p>
  <w:p w14:paraId="287F0D84" w14:textId="77777777" w:rsidR="00B87C25" w:rsidRDefault="00B87C25">
    <w:pPr>
      <w:jc w:val="center"/>
      <w:rPr>
        <w:rFonts w:eastAsia="標楷體" w:hint="eastAsia"/>
        <w:sz w:val="28"/>
      </w:rPr>
    </w:pPr>
    <w:r>
      <w:rPr>
        <w:rFonts w:eastAsia="華康行書體" w:hint="eastAsia"/>
        <w:b/>
        <w:sz w:val="28"/>
      </w:rPr>
      <w:t>台灣電力公司</w:t>
    </w:r>
    <w:r>
      <w:rPr>
        <w:rFonts w:eastAsia="標楷體" w:hint="eastAsia"/>
        <w:sz w:val="28"/>
      </w:rPr>
      <w:t>核能火力發電工程處</w:t>
    </w:r>
  </w:p>
  <w:p w14:paraId="2D3640F2" w14:textId="77777777" w:rsidR="00B87C25" w:rsidRDefault="00B87C25">
    <w:pPr>
      <w:jc w:val="center"/>
      <w:rPr>
        <w:rFonts w:ascii="Arial" w:eastAsia="標楷體" w:hAnsi="Arial"/>
        <w:b/>
        <w:sz w:val="28"/>
      </w:rPr>
    </w:pPr>
    <w:r>
      <w:rPr>
        <w:rFonts w:ascii="Arial" w:eastAsia="標楷體" w:hAnsi="Arial"/>
        <w:b/>
        <w:sz w:val="28"/>
      </w:rPr>
      <w:t>TAIWAN POWER COMPANY</w:t>
    </w:r>
  </w:p>
  <w:p w14:paraId="15663C0A" w14:textId="77777777" w:rsidR="00B87C25" w:rsidRDefault="00B87C25">
    <w:pPr>
      <w:jc w:val="center"/>
      <w:rPr>
        <w:rFonts w:eastAsia="標楷體"/>
        <w:sz w:val="16"/>
      </w:rPr>
    </w:pPr>
    <w:r>
      <w:rPr>
        <w:rFonts w:eastAsia="標楷體"/>
        <w:sz w:val="16"/>
      </w:rPr>
      <w:t>DEPARTMENT OF NUCLEAR AND FOSSIL POWER PEOJECTS</w:t>
    </w:r>
  </w:p>
  <w:p w14:paraId="0E1A00FC" w14:textId="77777777" w:rsidR="00B87C25" w:rsidRDefault="00B87C25">
    <w:pPr>
      <w:jc w:val="center"/>
      <w:rPr>
        <w:rFonts w:eastAsia="標楷體"/>
        <w:sz w:val="20"/>
      </w:rPr>
    </w:pPr>
    <w:r>
      <w:rPr>
        <w:rFonts w:eastAsia="標楷體"/>
        <w:sz w:val="20"/>
      </w:rPr>
      <w:t xml:space="preserve">P.O. </w:t>
    </w:r>
    <w:proofErr w:type="gramStart"/>
    <w:r>
      <w:rPr>
        <w:rFonts w:eastAsia="標楷體"/>
        <w:sz w:val="20"/>
      </w:rPr>
      <w:t>BOX :</w:t>
    </w:r>
    <w:proofErr w:type="gramEnd"/>
    <w:r>
      <w:rPr>
        <w:rFonts w:eastAsia="標楷體"/>
        <w:sz w:val="20"/>
      </w:rPr>
      <w:t xml:space="preserve"> No. 13-202</w:t>
    </w:r>
  </w:p>
  <w:p w14:paraId="16A4839D" w14:textId="77777777" w:rsidR="00B87C25" w:rsidRDefault="00B87C25">
    <w:pPr>
      <w:jc w:val="center"/>
      <w:rPr>
        <w:rFonts w:eastAsia="標楷體"/>
        <w:sz w:val="20"/>
      </w:rPr>
    </w:pPr>
    <w:smartTag w:uri="urn:schemas-microsoft-com:office:smarttags" w:element="City">
      <w:r>
        <w:rPr>
          <w:rFonts w:eastAsia="標楷體"/>
          <w:sz w:val="20"/>
        </w:rPr>
        <w:t>TAIPEI</w:t>
      </w:r>
    </w:smartTag>
    <w:r>
      <w:rPr>
        <w:rFonts w:eastAsia="標楷體"/>
        <w:sz w:val="20"/>
      </w:rPr>
      <w:t xml:space="preserve">, </w:t>
    </w:r>
    <w:smartTag w:uri="urn:schemas-microsoft-com:office:smarttags" w:element="country-region">
      <w:r>
        <w:rPr>
          <w:rFonts w:eastAsia="標楷體"/>
          <w:sz w:val="20"/>
        </w:rPr>
        <w:t>TAIWAN</w:t>
      </w:r>
    </w:smartTag>
    <w:r>
      <w:rPr>
        <w:rFonts w:eastAsia="標楷體"/>
        <w:sz w:val="20"/>
      </w:rPr>
      <w:t xml:space="preserve">, REPULIC OF </w:t>
    </w:r>
    <w:smartTag w:uri="urn:schemas-microsoft-com:office:smarttags" w:element="country-region">
      <w:smartTag w:uri="urn:schemas-microsoft-com:office:smarttags" w:element="place">
        <w:r>
          <w:rPr>
            <w:rFonts w:eastAsia="標楷體"/>
            <w:sz w:val="20"/>
          </w:rPr>
          <w:t>CHINA</w:t>
        </w:r>
      </w:smartTag>
    </w:smartTag>
  </w:p>
  <w:p w14:paraId="4059DD20" w14:textId="77777777" w:rsidR="00B87C25" w:rsidRDefault="00B87C25">
    <w:pPr>
      <w:jc w:val="center"/>
      <w:rPr>
        <w:rFonts w:eastAsia="標楷體"/>
        <w:sz w:val="20"/>
      </w:rPr>
    </w:pPr>
    <w:r>
      <w:rPr>
        <w:rFonts w:eastAsia="標楷體"/>
        <w:sz w:val="20"/>
      </w:rPr>
      <w:t>Fax No. (02)2391-0281,2391-0216 Telex No. 21502 TAINUFOS</w:t>
    </w:r>
  </w:p>
  <w:p w14:paraId="5284EC37" w14:textId="77777777" w:rsidR="00B87C25" w:rsidRDefault="00B87C25">
    <w:pPr>
      <w:jc w:val="center"/>
      <w:rPr>
        <w:rFonts w:eastAsia="標楷體"/>
        <w:sz w:val="20"/>
      </w:rPr>
    </w:pPr>
  </w:p>
  <w:p w14:paraId="5066E0C8" w14:textId="77777777" w:rsidR="00B87C25" w:rsidRDefault="00B87C25">
    <w:pPr>
      <w:jc w:val="center"/>
      <w:rPr>
        <w:rFonts w:ascii="Arial" w:eastAsia="標楷體" w:hAnsi="Arial"/>
        <w:b/>
        <w:sz w:val="36"/>
        <w:u w:val="single"/>
      </w:rPr>
    </w:pPr>
    <w:proofErr w:type="gramStart"/>
    <w:r>
      <w:rPr>
        <w:rFonts w:ascii="Arial" w:eastAsia="標楷體" w:hAnsi="Arial"/>
        <w:b/>
        <w:sz w:val="36"/>
        <w:u w:val="single"/>
      </w:rPr>
      <w:t>FACSIMILE  MESSAGE</w:t>
    </w:r>
    <w:proofErr w:type="gramEnd"/>
  </w:p>
  <w:p w14:paraId="15CA3A97" w14:textId="77777777" w:rsidR="00B87C25" w:rsidRDefault="00B87C25">
    <w:pPr>
      <w:pStyle w:val="a3"/>
    </w:pPr>
  </w:p>
</w:hdr>
</file>

<file path=word/header3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72553754" w14:textId="77777777" w:rsidR="00A40596" w:rsidRDefault="00A40596">
    <w:pPr>
      <w:pStyle w:val="a3"/>
    </w:pPr>
  </w:p>
</w:hdr>
</file>

<file path=word/header4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8921ABE" w14:textId="77777777" w:rsidR="00B87C25" w:rsidRDefault="00B87C25">
    <w:pPr>
      <w:rPr>
        <w:rFonts w:eastAsia="細明體" w:hint="eastAsia"/>
      </w:rPr>
    </w:pPr>
    <w:r>
      <w:rPr>
        <w:rFonts w:eastAsia="細明體" w:hint="eastAsia"/>
      </w:rPr>
      <w:t>第</w:t>
    </w:r>
    <w:r>
      <w:rPr>
        <w:rFonts w:eastAsia="細明體" w:hint="eastAsia"/>
      </w:rPr>
      <w:t xml:space="preserve"> </w:t>
    </w:r>
    <w:r>
      <w:rPr>
        <w:rFonts w:eastAsia="細明體" w:hint="eastAsia"/>
      </w:rPr>
      <w:t>二</w:t>
    </w:r>
    <w:r>
      <w:rPr>
        <w:rFonts w:eastAsia="細明體" w:hint="eastAsia"/>
      </w:rPr>
      <w:t xml:space="preserve"> </w:t>
    </w:r>
    <w:r>
      <w:rPr>
        <w:rFonts w:eastAsia="細明體" w:hint="eastAsia"/>
      </w:rPr>
      <w:t>聯</w:t>
    </w:r>
  </w:p>
  <w:p w14:paraId="6818AAB6" w14:textId="77777777" w:rsidR="00B87C25" w:rsidRDefault="00B87C25">
    <w:pPr>
      <w:jc w:val="center"/>
      <w:rPr>
        <w:rFonts w:eastAsia="標楷體" w:hint="eastAsia"/>
        <w:sz w:val="28"/>
      </w:rPr>
    </w:pPr>
    <w:r>
      <w:rPr>
        <w:rFonts w:eastAsia="華康行書體" w:hint="eastAsia"/>
        <w:b/>
        <w:sz w:val="28"/>
      </w:rPr>
      <w:t>台灣電力公司</w:t>
    </w:r>
    <w:r>
      <w:rPr>
        <w:rFonts w:eastAsia="標楷體" w:hint="eastAsia"/>
        <w:sz w:val="28"/>
      </w:rPr>
      <w:t>核能火力發電工程處</w:t>
    </w:r>
  </w:p>
  <w:p w14:paraId="1559F118" w14:textId="77777777" w:rsidR="00B87C25" w:rsidRDefault="00B87C25">
    <w:pPr>
      <w:jc w:val="center"/>
      <w:rPr>
        <w:rFonts w:ascii="Arial" w:eastAsia="標楷體" w:hAnsi="Arial"/>
        <w:b/>
        <w:sz w:val="28"/>
      </w:rPr>
    </w:pPr>
    <w:r>
      <w:rPr>
        <w:rFonts w:ascii="Arial" w:eastAsia="標楷體" w:hAnsi="Arial"/>
        <w:b/>
        <w:sz w:val="28"/>
      </w:rPr>
      <w:t>TAIWAN POWER COMPANY</w:t>
    </w:r>
  </w:p>
  <w:p w14:paraId="3682EB8E" w14:textId="77777777" w:rsidR="00B87C25" w:rsidRDefault="00B87C25">
    <w:pPr>
      <w:jc w:val="center"/>
      <w:rPr>
        <w:rFonts w:eastAsia="標楷體"/>
        <w:sz w:val="16"/>
      </w:rPr>
    </w:pPr>
    <w:r>
      <w:rPr>
        <w:rFonts w:eastAsia="標楷體"/>
        <w:sz w:val="16"/>
      </w:rPr>
      <w:t>DEPARTMENT OF NUCLEAR AND FOSSIL POWER PEOJECTS</w:t>
    </w:r>
  </w:p>
  <w:p w14:paraId="57936526" w14:textId="77777777" w:rsidR="00B87C25" w:rsidRDefault="00B87C25">
    <w:pPr>
      <w:jc w:val="center"/>
      <w:rPr>
        <w:rFonts w:eastAsia="標楷體"/>
        <w:sz w:val="20"/>
      </w:rPr>
    </w:pPr>
    <w:r>
      <w:rPr>
        <w:rFonts w:eastAsia="標楷體"/>
        <w:sz w:val="20"/>
      </w:rPr>
      <w:t xml:space="preserve">P.O. </w:t>
    </w:r>
    <w:proofErr w:type="gramStart"/>
    <w:r>
      <w:rPr>
        <w:rFonts w:eastAsia="標楷體"/>
        <w:sz w:val="20"/>
      </w:rPr>
      <w:t>BOX :</w:t>
    </w:r>
    <w:proofErr w:type="gramEnd"/>
    <w:r>
      <w:rPr>
        <w:rFonts w:eastAsia="標楷體"/>
        <w:sz w:val="20"/>
      </w:rPr>
      <w:t xml:space="preserve"> No. 13-202</w:t>
    </w:r>
  </w:p>
  <w:p w14:paraId="4C9C5658" w14:textId="77777777" w:rsidR="00B87C25" w:rsidRDefault="00B87C25">
    <w:pPr>
      <w:jc w:val="center"/>
      <w:rPr>
        <w:rFonts w:eastAsia="標楷體"/>
        <w:sz w:val="20"/>
      </w:rPr>
    </w:pPr>
    <w:smartTag w:uri="urn:schemas-microsoft-com:office:smarttags" w:element="City">
      <w:r>
        <w:rPr>
          <w:rFonts w:eastAsia="標楷體"/>
          <w:sz w:val="20"/>
        </w:rPr>
        <w:t>TAIPEI</w:t>
      </w:r>
    </w:smartTag>
    <w:r>
      <w:rPr>
        <w:rFonts w:eastAsia="標楷體"/>
        <w:sz w:val="20"/>
      </w:rPr>
      <w:t xml:space="preserve">, </w:t>
    </w:r>
    <w:smartTag w:uri="urn:schemas-microsoft-com:office:smarttags" w:element="country-region">
      <w:r>
        <w:rPr>
          <w:rFonts w:eastAsia="標楷體"/>
          <w:sz w:val="20"/>
        </w:rPr>
        <w:t>TAIWAN</w:t>
      </w:r>
    </w:smartTag>
    <w:r>
      <w:rPr>
        <w:rFonts w:eastAsia="標楷體"/>
        <w:sz w:val="20"/>
      </w:rPr>
      <w:t xml:space="preserve">, REPULIC OF </w:t>
    </w:r>
    <w:smartTag w:uri="urn:schemas-microsoft-com:office:smarttags" w:element="country-region">
      <w:smartTag w:uri="urn:schemas-microsoft-com:office:smarttags" w:element="place">
        <w:r>
          <w:rPr>
            <w:rFonts w:eastAsia="標楷體"/>
            <w:sz w:val="20"/>
          </w:rPr>
          <w:t>CHINA</w:t>
        </w:r>
      </w:smartTag>
    </w:smartTag>
  </w:p>
  <w:p w14:paraId="24A94B42" w14:textId="77777777" w:rsidR="00B87C25" w:rsidRDefault="00B87C25">
    <w:pPr>
      <w:jc w:val="center"/>
      <w:rPr>
        <w:rFonts w:eastAsia="標楷體"/>
        <w:sz w:val="20"/>
      </w:rPr>
    </w:pPr>
    <w:r>
      <w:rPr>
        <w:rFonts w:eastAsia="標楷體"/>
        <w:sz w:val="20"/>
      </w:rPr>
      <w:t>Fax No. (02)2391-0281,2391-0216 Telex No. 21502 TAINUFOS</w:t>
    </w:r>
  </w:p>
  <w:p w14:paraId="0DB8DBED" w14:textId="77777777" w:rsidR="00B87C25" w:rsidRDefault="00B87C25">
    <w:pPr>
      <w:jc w:val="center"/>
      <w:rPr>
        <w:rFonts w:eastAsia="標楷體"/>
        <w:sz w:val="20"/>
      </w:rPr>
    </w:pPr>
  </w:p>
  <w:p w14:paraId="07D9C860" w14:textId="77777777" w:rsidR="00B87C25" w:rsidRDefault="00B87C25">
    <w:pPr>
      <w:jc w:val="center"/>
      <w:rPr>
        <w:rFonts w:ascii="Arial" w:eastAsia="標楷體" w:hAnsi="Arial"/>
        <w:b/>
        <w:sz w:val="36"/>
        <w:u w:val="single"/>
      </w:rPr>
    </w:pPr>
    <w:proofErr w:type="gramStart"/>
    <w:r>
      <w:rPr>
        <w:rFonts w:ascii="Arial" w:eastAsia="標楷體" w:hAnsi="Arial"/>
        <w:b/>
        <w:sz w:val="36"/>
        <w:u w:val="single"/>
      </w:rPr>
      <w:t>FACSIMILE  MESSAGE</w:t>
    </w:r>
    <w:proofErr w:type="gramEnd"/>
  </w:p>
  <w:p w14:paraId="48E8C3F8" w14:textId="77777777" w:rsidR="00B87C25" w:rsidRDefault="00B87C25">
    <w:pPr>
      <w:pStyle w:val="a3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1A0564"/>
    <w:multiLevelType w:val="hybridMultilevel"/>
    <w:tmpl w:val="851A9F40"/>
    <w:lvl w:ilvl="0" w:tplc="D494AA7C">
      <w:start w:val="1"/>
      <w:numFmt w:val="taiwaneseCountingThousand"/>
      <w:lvlText w:val="%1、"/>
      <w:lvlJc w:val="start"/>
      <w:pPr>
        <w:tabs>
          <w:tab w:val="num" w:pos="30pt"/>
        </w:tabs>
        <w:ind w:start="30pt" w:hanging="30pt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start"/>
      <w:pPr>
        <w:tabs>
          <w:tab w:val="num" w:pos="48pt"/>
        </w:tabs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2pt"/>
        </w:tabs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6pt"/>
        </w:tabs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tabs>
          <w:tab w:val="num" w:pos="120pt"/>
        </w:tabs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pt"/>
        </w:tabs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tabs>
          <w:tab w:val="num" w:pos="192pt"/>
        </w:tabs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6pt"/>
        </w:tabs>
        <w:ind w:start="216pt" w:hanging="24pt"/>
      </w:pPr>
    </w:lvl>
  </w:abstractNum>
  <w:abstractNum w:abstractNumId="1" w15:restartNumberingAfterBreak="0">
    <w:nsid w:val="120B6C2A"/>
    <w:multiLevelType w:val="hybridMultilevel"/>
    <w:tmpl w:val="1C567244"/>
    <w:lvl w:ilvl="0" w:tplc="5CA6B040">
      <w:start w:val="1"/>
      <w:numFmt w:val="taiwaneseCountingThousand"/>
      <w:lvlText w:val="%1、"/>
      <w:lvlJc w:val="start"/>
      <w:pPr>
        <w:tabs>
          <w:tab w:val="num" w:pos="99pt"/>
        </w:tabs>
        <w:ind w:start="99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tabs>
          <w:tab w:val="num" w:pos="111pt"/>
        </w:tabs>
        <w:ind w:start="111pt" w:hanging="24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35pt"/>
        </w:tabs>
        <w:ind w:start="135pt" w:hanging="24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59pt"/>
        </w:tabs>
        <w:ind w:start="159pt" w:hanging="24pt"/>
      </w:pPr>
    </w:lvl>
    <w:lvl w:ilvl="4" w:tplc="04090019" w:tentative="1">
      <w:start w:val="1"/>
      <w:numFmt w:val="ideographTraditional"/>
      <w:lvlText w:val="%5、"/>
      <w:lvlJc w:val="start"/>
      <w:pPr>
        <w:tabs>
          <w:tab w:val="num" w:pos="183pt"/>
        </w:tabs>
        <w:ind w:start="183pt" w:hanging="24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07pt"/>
        </w:tabs>
        <w:ind w:start="207pt" w:hanging="24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31pt"/>
        </w:tabs>
        <w:ind w:start="231pt" w:hanging="24pt"/>
      </w:pPr>
    </w:lvl>
    <w:lvl w:ilvl="7" w:tplc="04090019" w:tentative="1">
      <w:start w:val="1"/>
      <w:numFmt w:val="ideographTraditional"/>
      <w:lvlText w:val="%8、"/>
      <w:lvlJc w:val="start"/>
      <w:pPr>
        <w:tabs>
          <w:tab w:val="num" w:pos="255pt"/>
        </w:tabs>
        <w:ind w:start="255pt" w:hanging="24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79pt"/>
        </w:tabs>
        <w:ind w:start="279pt" w:hanging="24pt"/>
      </w:pPr>
    </w:lvl>
  </w:abstractNum>
  <w:abstractNum w:abstractNumId="2" w15:restartNumberingAfterBreak="0">
    <w:nsid w:val="12CA7EA8"/>
    <w:multiLevelType w:val="hybridMultilevel"/>
    <w:tmpl w:val="7A6C0EC4"/>
    <w:lvl w:ilvl="0" w:tplc="D494AA7C">
      <w:start w:val="1"/>
      <w:numFmt w:val="taiwaneseCountingThousand"/>
      <w:lvlText w:val="%1、"/>
      <w:lvlJc w:val="start"/>
      <w:pPr>
        <w:tabs>
          <w:tab w:val="num" w:pos="30pt"/>
        </w:tabs>
        <w:ind w:start="30pt" w:hanging="30pt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start"/>
      <w:pPr>
        <w:tabs>
          <w:tab w:val="num" w:pos="48pt"/>
        </w:tabs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2pt"/>
        </w:tabs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6pt"/>
        </w:tabs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tabs>
          <w:tab w:val="num" w:pos="120pt"/>
        </w:tabs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pt"/>
        </w:tabs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tabs>
          <w:tab w:val="num" w:pos="192pt"/>
        </w:tabs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6pt"/>
        </w:tabs>
        <w:ind w:start="216pt" w:hanging="24pt"/>
      </w:pPr>
    </w:lvl>
  </w:abstractNum>
  <w:abstractNum w:abstractNumId="3" w15:restartNumberingAfterBreak="0">
    <w:nsid w:val="14CD26DC"/>
    <w:multiLevelType w:val="hybridMultilevel"/>
    <w:tmpl w:val="63E82920"/>
    <w:lvl w:ilvl="0" w:tplc="13D88748">
      <w:start w:val="1"/>
      <w:numFmt w:val="taiwaneseCountingThousand"/>
      <w:lvlText w:val="%1、"/>
      <w:lvlJc w:val="start"/>
      <w:pPr>
        <w:tabs>
          <w:tab w:val="num" w:pos="99pt"/>
        </w:tabs>
        <w:ind w:start="99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tabs>
          <w:tab w:val="num" w:pos="111pt"/>
        </w:tabs>
        <w:ind w:start="111pt" w:hanging="24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35pt"/>
        </w:tabs>
        <w:ind w:start="135pt" w:hanging="24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59pt"/>
        </w:tabs>
        <w:ind w:start="159pt" w:hanging="24pt"/>
      </w:pPr>
    </w:lvl>
    <w:lvl w:ilvl="4" w:tplc="04090019" w:tentative="1">
      <w:start w:val="1"/>
      <w:numFmt w:val="ideographTraditional"/>
      <w:lvlText w:val="%5、"/>
      <w:lvlJc w:val="start"/>
      <w:pPr>
        <w:tabs>
          <w:tab w:val="num" w:pos="183pt"/>
        </w:tabs>
        <w:ind w:start="183pt" w:hanging="24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07pt"/>
        </w:tabs>
        <w:ind w:start="207pt" w:hanging="24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31pt"/>
        </w:tabs>
        <w:ind w:start="231pt" w:hanging="24pt"/>
      </w:pPr>
    </w:lvl>
    <w:lvl w:ilvl="7" w:tplc="04090019" w:tentative="1">
      <w:start w:val="1"/>
      <w:numFmt w:val="ideographTraditional"/>
      <w:lvlText w:val="%8、"/>
      <w:lvlJc w:val="start"/>
      <w:pPr>
        <w:tabs>
          <w:tab w:val="num" w:pos="255pt"/>
        </w:tabs>
        <w:ind w:start="255pt" w:hanging="24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79pt"/>
        </w:tabs>
        <w:ind w:start="279pt" w:hanging="24pt"/>
      </w:pPr>
    </w:lvl>
  </w:abstractNum>
  <w:abstractNum w:abstractNumId="4" w15:restartNumberingAfterBreak="0">
    <w:nsid w:val="2A2462F5"/>
    <w:multiLevelType w:val="hybridMultilevel"/>
    <w:tmpl w:val="EDE8830E"/>
    <w:lvl w:ilvl="0" w:tplc="9B4C1AD6">
      <w:start w:val="1"/>
      <w:numFmt w:val="taiwaneseCountingThousand"/>
      <w:lvlText w:val="%1、"/>
      <w:lvlJc w:val="start"/>
      <w:pPr>
        <w:tabs>
          <w:tab w:val="num" w:pos="108pt"/>
        </w:tabs>
        <w:ind w:start="108pt" w:hanging="36pt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start"/>
      <w:pPr>
        <w:tabs>
          <w:tab w:val="num" w:pos="120pt"/>
        </w:tabs>
        <w:ind w:start="120pt" w:hanging="24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144pt"/>
        </w:tabs>
        <w:ind w:start="144pt" w:hanging="24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168pt"/>
        </w:tabs>
        <w:ind w:start="168pt" w:hanging="24pt"/>
      </w:pPr>
    </w:lvl>
    <w:lvl w:ilvl="4" w:tplc="04090019" w:tentative="1">
      <w:start w:val="1"/>
      <w:numFmt w:val="ideographTraditional"/>
      <w:lvlText w:val="%5、"/>
      <w:lvlJc w:val="start"/>
      <w:pPr>
        <w:tabs>
          <w:tab w:val="num" w:pos="192pt"/>
        </w:tabs>
        <w:ind w:start="192pt" w:hanging="24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24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240pt"/>
        </w:tabs>
        <w:ind w:start="240pt" w:hanging="24pt"/>
      </w:pPr>
    </w:lvl>
    <w:lvl w:ilvl="7" w:tplc="04090019" w:tentative="1">
      <w:start w:val="1"/>
      <w:numFmt w:val="ideographTraditional"/>
      <w:lvlText w:val="%8、"/>
      <w:lvlJc w:val="start"/>
      <w:pPr>
        <w:tabs>
          <w:tab w:val="num" w:pos="264pt"/>
        </w:tabs>
        <w:ind w:start="264pt" w:hanging="24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88pt"/>
        </w:tabs>
        <w:ind w:start="288pt" w:hanging="24pt"/>
      </w:pPr>
    </w:lvl>
  </w:abstractNum>
  <w:abstractNum w:abstractNumId="5" w15:restartNumberingAfterBreak="0">
    <w:nsid w:val="2E970FA1"/>
    <w:multiLevelType w:val="hybridMultilevel"/>
    <w:tmpl w:val="6FFEECE8"/>
    <w:lvl w:ilvl="0" w:tplc="D494AA7C">
      <w:start w:val="1"/>
      <w:numFmt w:val="taiwaneseCountingThousand"/>
      <w:lvlText w:val="%1、"/>
      <w:lvlJc w:val="start"/>
      <w:pPr>
        <w:tabs>
          <w:tab w:val="num" w:pos="30pt"/>
        </w:tabs>
        <w:ind w:start="30pt" w:hanging="30pt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start"/>
      <w:pPr>
        <w:tabs>
          <w:tab w:val="num" w:pos="48pt"/>
        </w:tabs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2pt"/>
        </w:tabs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6pt"/>
        </w:tabs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tabs>
          <w:tab w:val="num" w:pos="120pt"/>
        </w:tabs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pt"/>
        </w:tabs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tabs>
          <w:tab w:val="num" w:pos="192pt"/>
        </w:tabs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6pt"/>
        </w:tabs>
        <w:ind w:start="216pt" w:hanging="24pt"/>
      </w:pPr>
    </w:lvl>
  </w:abstractNum>
  <w:abstractNum w:abstractNumId="6" w15:restartNumberingAfterBreak="0">
    <w:nsid w:val="49A217B6"/>
    <w:multiLevelType w:val="singleLevel"/>
    <w:tmpl w:val="9BA4492C"/>
    <w:lvl w:ilvl="0">
      <w:start w:val="1"/>
      <w:numFmt w:val="taiwaneseCountingThousand"/>
      <w:lvlText w:val="%1、"/>
      <w:lvlJc w:val="start"/>
      <w:pPr>
        <w:tabs>
          <w:tab w:val="num" w:pos="56.55pt"/>
        </w:tabs>
        <w:ind w:start="56.55pt" w:hanging="28.20pt"/>
      </w:pPr>
      <w:rPr>
        <w:rFonts w:hint="eastAsia"/>
      </w:rPr>
    </w:lvl>
  </w:abstractNum>
  <w:abstractNum w:abstractNumId="7" w15:restartNumberingAfterBreak="0">
    <w:nsid w:val="5BA5215B"/>
    <w:multiLevelType w:val="singleLevel"/>
    <w:tmpl w:val="A3020BE6"/>
    <w:lvl w:ilvl="0">
      <w:start w:val="1"/>
      <w:numFmt w:val="taiwaneseCountingThousand"/>
      <w:lvlText w:val="%1、"/>
      <w:lvlJc w:val="start"/>
      <w:pPr>
        <w:tabs>
          <w:tab w:val="num" w:pos="37.20pt"/>
        </w:tabs>
        <w:ind w:start="37.20pt" w:hanging="21pt"/>
      </w:pPr>
      <w:rPr>
        <w:rFonts w:hint="eastAsia"/>
      </w:rPr>
    </w:lvl>
  </w:abstractNum>
  <w:abstractNum w:abstractNumId="8" w15:restartNumberingAfterBreak="0">
    <w:nsid w:val="719D636B"/>
    <w:multiLevelType w:val="hybridMultilevel"/>
    <w:tmpl w:val="8B863EE2"/>
    <w:lvl w:ilvl="0" w:tplc="D494AA7C">
      <w:start w:val="1"/>
      <w:numFmt w:val="taiwaneseCountingThousand"/>
      <w:lvlText w:val="%1、"/>
      <w:lvlJc w:val="start"/>
      <w:pPr>
        <w:tabs>
          <w:tab w:val="num" w:pos="30pt"/>
        </w:tabs>
        <w:ind w:start="30pt" w:hanging="30pt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start"/>
      <w:pPr>
        <w:tabs>
          <w:tab w:val="num" w:pos="48pt"/>
        </w:tabs>
        <w:ind w:start="48pt" w:hanging="24pt"/>
      </w:pPr>
    </w:lvl>
    <w:lvl w:ilvl="2" w:tplc="0409001B" w:tentative="1">
      <w:start w:val="1"/>
      <w:numFmt w:val="lowerRoman"/>
      <w:lvlText w:val="%3."/>
      <w:lvlJc w:val="end"/>
      <w:pPr>
        <w:tabs>
          <w:tab w:val="num" w:pos="72pt"/>
        </w:tabs>
        <w:ind w:start="72pt" w:hanging="24pt"/>
      </w:pPr>
    </w:lvl>
    <w:lvl w:ilvl="3" w:tplc="0409000F" w:tentative="1">
      <w:start w:val="1"/>
      <w:numFmt w:val="decimal"/>
      <w:lvlText w:val="%4."/>
      <w:lvlJc w:val="start"/>
      <w:pPr>
        <w:tabs>
          <w:tab w:val="num" w:pos="96pt"/>
        </w:tabs>
        <w:ind w:start="96pt" w:hanging="24pt"/>
      </w:pPr>
    </w:lvl>
    <w:lvl w:ilvl="4" w:tplc="04090019" w:tentative="1">
      <w:start w:val="1"/>
      <w:numFmt w:val="ideographTraditional"/>
      <w:lvlText w:val="%5、"/>
      <w:lvlJc w:val="start"/>
      <w:pPr>
        <w:tabs>
          <w:tab w:val="num" w:pos="120pt"/>
        </w:tabs>
        <w:ind w:start="120pt" w:hanging="24pt"/>
      </w:pPr>
    </w:lvl>
    <w:lvl w:ilvl="5" w:tplc="0409001B" w:tentative="1">
      <w:start w:val="1"/>
      <w:numFmt w:val="lowerRoman"/>
      <w:lvlText w:val="%6."/>
      <w:lvlJc w:val="end"/>
      <w:pPr>
        <w:tabs>
          <w:tab w:val="num" w:pos="144pt"/>
        </w:tabs>
        <w:ind w:start="144pt" w:hanging="24pt"/>
      </w:pPr>
    </w:lvl>
    <w:lvl w:ilvl="6" w:tplc="0409000F" w:tentative="1">
      <w:start w:val="1"/>
      <w:numFmt w:val="decimal"/>
      <w:lvlText w:val="%7."/>
      <w:lvlJc w:val="start"/>
      <w:pPr>
        <w:tabs>
          <w:tab w:val="num" w:pos="168pt"/>
        </w:tabs>
        <w:ind w:start="168pt" w:hanging="24pt"/>
      </w:pPr>
    </w:lvl>
    <w:lvl w:ilvl="7" w:tplc="04090019" w:tentative="1">
      <w:start w:val="1"/>
      <w:numFmt w:val="ideographTraditional"/>
      <w:lvlText w:val="%8、"/>
      <w:lvlJc w:val="start"/>
      <w:pPr>
        <w:tabs>
          <w:tab w:val="num" w:pos="192pt"/>
        </w:tabs>
        <w:ind w:start="192pt" w:hanging="24pt"/>
      </w:pPr>
    </w:lvl>
    <w:lvl w:ilvl="8" w:tplc="0409001B" w:tentative="1">
      <w:start w:val="1"/>
      <w:numFmt w:val="lowerRoman"/>
      <w:lvlText w:val="%9."/>
      <w:lvlJc w:val="end"/>
      <w:pPr>
        <w:tabs>
          <w:tab w:val="num" w:pos="216pt"/>
        </w:tabs>
        <w:ind w:start="216pt" w:hanging="24pt"/>
      </w:pPr>
    </w:lvl>
  </w:abstractNum>
  <w:num w:numId="1" w16cid:durableId="1718509492">
    <w:abstractNumId w:val="6"/>
  </w:num>
  <w:num w:numId="2" w16cid:durableId="1488395061">
    <w:abstractNumId w:val="7"/>
  </w:num>
  <w:num w:numId="3" w16cid:durableId="1683628441">
    <w:abstractNumId w:val="1"/>
  </w:num>
  <w:num w:numId="4" w16cid:durableId="599601325">
    <w:abstractNumId w:val="3"/>
  </w:num>
  <w:num w:numId="5" w16cid:durableId="236475380">
    <w:abstractNumId w:val="0"/>
  </w:num>
  <w:num w:numId="6" w16cid:durableId="236863252">
    <w:abstractNumId w:val="8"/>
  </w:num>
  <w:num w:numId="7" w16cid:durableId="351032719">
    <w:abstractNumId w:val="2"/>
  </w:num>
  <w:num w:numId="8" w16cid:durableId="472988254">
    <w:abstractNumId w:val="5"/>
  </w:num>
  <w:num w:numId="9" w16cid:durableId="1649288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bordersDoNotSurroundHeader/>
  <w:bordersDoNotSurroundFooter/>
  <w:proofState w:spelling="clean" w:grammar="clean"/>
  <w:attachedTemplate r:id="rId1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4pt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2A67"/>
    <w:rsid w:val="0000187C"/>
    <w:rsid w:val="000250D4"/>
    <w:rsid w:val="00031F9C"/>
    <w:rsid w:val="00032172"/>
    <w:rsid w:val="0003403E"/>
    <w:rsid w:val="00037B9F"/>
    <w:rsid w:val="000443D9"/>
    <w:rsid w:val="000518D9"/>
    <w:rsid w:val="0005556C"/>
    <w:rsid w:val="00056B79"/>
    <w:rsid w:val="00057892"/>
    <w:rsid w:val="000641CF"/>
    <w:rsid w:val="000657A4"/>
    <w:rsid w:val="00066659"/>
    <w:rsid w:val="00073348"/>
    <w:rsid w:val="0007345C"/>
    <w:rsid w:val="00075AD1"/>
    <w:rsid w:val="00094C2D"/>
    <w:rsid w:val="000B38EC"/>
    <w:rsid w:val="000B5014"/>
    <w:rsid w:val="000C1901"/>
    <w:rsid w:val="000D0793"/>
    <w:rsid w:val="000E0C9C"/>
    <w:rsid w:val="000E32F8"/>
    <w:rsid w:val="000E4212"/>
    <w:rsid w:val="000F345D"/>
    <w:rsid w:val="000F7F5B"/>
    <w:rsid w:val="001019A5"/>
    <w:rsid w:val="00101D10"/>
    <w:rsid w:val="00103447"/>
    <w:rsid w:val="00105980"/>
    <w:rsid w:val="00107A8E"/>
    <w:rsid w:val="00121E71"/>
    <w:rsid w:val="001256BB"/>
    <w:rsid w:val="00146760"/>
    <w:rsid w:val="00153821"/>
    <w:rsid w:val="00161467"/>
    <w:rsid w:val="00163650"/>
    <w:rsid w:val="00164F93"/>
    <w:rsid w:val="0019399D"/>
    <w:rsid w:val="00197485"/>
    <w:rsid w:val="001A2BA4"/>
    <w:rsid w:val="001A6C66"/>
    <w:rsid w:val="001B46A1"/>
    <w:rsid w:val="001B54A8"/>
    <w:rsid w:val="001C4595"/>
    <w:rsid w:val="001D1A84"/>
    <w:rsid w:val="001D5287"/>
    <w:rsid w:val="001E4ACB"/>
    <w:rsid w:val="001F0018"/>
    <w:rsid w:val="001F01ED"/>
    <w:rsid w:val="001F10D0"/>
    <w:rsid w:val="001F303C"/>
    <w:rsid w:val="00205FC1"/>
    <w:rsid w:val="00213701"/>
    <w:rsid w:val="00214655"/>
    <w:rsid w:val="00215588"/>
    <w:rsid w:val="00217908"/>
    <w:rsid w:val="0023242D"/>
    <w:rsid w:val="00232A7B"/>
    <w:rsid w:val="00234B64"/>
    <w:rsid w:val="00244B00"/>
    <w:rsid w:val="002522E8"/>
    <w:rsid w:val="00262088"/>
    <w:rsid w:val="002631C3"/>
    <w:rsid w:val="0026494C"/>
    <w:rsid w:val="00282B2F"/>
    <w:rsid w:val="002A0345"/>
    <w:rsid w:val="002B0B3D"/>
    <w:rsid w:val="002B3F01"/>
    <w:rsid w:val="002B6089"/>
    <w:rsid w:val="002B6BB0"/>
    <w:rsid w:val="002B6EB0"/>
    <w:rsid w:val="002B7D8A"/>
    <w:rsid w:val="002C4373"/>
    <w:rsid w:val="002D6E8F"/>
    <w:rsid w:val="002F099A"/>
    <w:rsid w:val="002F4BE8"/>
    <w:rsid w:val="0031015D"/>
    <w:rsid w:val="00315478"/>
    <w:rsid w:val="00326E1C"/>
    <w:rsid w:val="00326FD0"/>
    <w:rsid w:val="0034058F"/>
    <w:rsid w:val="00342638"/>
    <w:rsid w:val="0034735A"/>
    <w:rsid w:val="00364389"/>
    <w:rsid w:val="00365B65"/>
    <w:rsid w:val="00395988"/>
    <w:rsid w:val="0039648E"/>
    <w:rsid w:val="003965C4"/>
    <w:rsid w:val="003B4AA3"/>
    <w:rsid w:val="003C218D"/>
    <w:rsid w:val="003D0C74"/>
    <w:rsid w:val="003D3D59"/>
    <w:rsid w:val="003D3DF1"/>
    <w:rsid w:val="003E66AE"/>
    <w:rsid w:val="0040389C"/>
    <w:rsid w:val="00403EA4"/>
    <w:rsid w:val="0041333C"/>
    <w:rsid w:val="004139CD"/>
    <w:rsid w:val="00414115"/>
    <w:rsid w:val="004173BD"/>
    <w:rsid w:val="00422B17"/>
    <w:rsid w:val="00423375"/>
    <w:rsid w:val="0042413A"/>
    <w:rsid w:val="00433177"/>
    <w:rsid w:val="00434AD3"/>
    <w:rsid w:val="00444573"/>
    <w:rsid w:val="0046241F"/>
    <w:rsid w:val="004628BE"/>
    <w:rsid w:val="00465AF2"/>
    <w:rsid w:val="004846B1"/>
    <w:rsid w:val="004874A9"/>
    <w:rsid w:val="004902AB"/>
    <w:rsid w:val="00490B22"/>
    <w:rsid w:val="004A11C7"/>
    <w:rsid w:val="004A315A"/>
    <w:rsid w:val="004A76AE"/>
    <w:rsid w:val="004B2141"/>
    <w:rsid w:val="004B3A51"/>
    <w:rsid w:val="004C73A3"/>
    <w:rsid w:val="004C747F"/>
    <w:rsid w:val="004D0AEF"/>
    <w:rsid w:val="004D31B1"/>
    <w:rsid w:val="004D3B4E"/>
    <w:rsid w:val="004D5CCD"/>
    <w:rsid w:val="004E58E4"/>
    <w:rsid w:val="00503BFF"/>
    <w:rsid w:val="0052432F"/>
    <w:rsid w:val="00543DA8"/>
    <w:rsid w:val="0055351A"/>
    <w:rsid w:val="00555899"/>
    <w:rsid w:val="0056287C"/>
    <w:rsid w:val="0056402B"/>
    <w:rsid w:val="00564EF4"/>
    <w:rsid w:val="0056611F"/>
    <w:rsid w:val="00570A8E"/>
    <w:rsid w:val="00580AF9"/>
    <w:rsid w:val="0059395F"/>
    <w:rsid w:val="00596697"/>
    <w:rsid w:val="005C0B98"/>
    <w:rsid w:val="005C4044"/>
    <w:rsid w:val="005D2EA4"/>
    <w:rsid w:val="005E1D51"/>
    <w:rsid w:val="005F0771"/>
    <w:rsid w:val="005F0CE4"/>
    <w:rsid w:val="005F5A00"/>
    <w:rsid w:val="00615270"/>
    <w:rsid w:val="00617065"/>
    <w:rsid w:val="0062007A"/>
    <w:rsid w:val="006253D1"/>
    <w:rsid w:val="006320B5"/>
    <w:rsid w:val="00632216"/>
    <w:rsid w:val="0063370F"/>
    <w:rsid w:val="0063566F"/>
    <w:rsid w:val="00636701"/>
    <w:rsid w:val="006445D5"/>
    <w:rsid w:val="00663063"/>
    <w:rsid w:val="0066575C"/>
    <w:rsid w:val="0067327C"/>
    <w:rsid w:val="00693D60"/>
    <w:rsid w:val="00696896"/>
    <w:rsid w:val="006A0284"/>
    <w:rsid w:val="006B0246"/>
    <w:rsid w:val="006E37DF"/>
    <w:rsid w:val="006E42B3"/>
    <w:rsid w:val="006E4FD9"/>
    <w:rsid w:val="006F2831"/>
    <w:rsid w:val="007014E4"/>
    <w:rsid w:val="00705CCF"/>
    <w:rsid w:val="00710400"/>
    <w:rsid w:val="0071217C"/>
    <w:rsid w:val="00716F68"/>
    <w:rsid w:val="00717818"/>
    <w:rsid w:val="00727EE2"/>
    <w:rsid w:val="007330EC"/>
    <w:rsid w:val="00735757"/>
    <w:rsid w:val="00743DDD"/>
    <w:rsid w:val="00746AD4"/>
    <w:rsid w:val="00753461"/>
    <w:rsid w:val="00757B28"/>
    <w:rsid w:val="00757DE5"/>
    <w:rsid w:val="00763252"/>
    <w:rsid w:val="0076573D"/>
    <w:rsid w:val="00770792"/>
    <w:rsid w:val="00770ED1"/>
    <w:rsid w:val="00776957"/>
    <w:rsid w:val="007835C0"/>
    <w:rsid w:val="0078605C"/>
    <w:rsid w:val="00791B97"/>
    <w:rsid w:val="00793871"/>
    <w:rsid w:val="007943F0"/>
    <w:rsid w:val="007A3F1E"/>
    <w:rsid w:val="007A67B4"/>
    <w:rsid w:val="007B14E0"/>
    <w:rsid w:val="007B6B6A"/>
    <w:rsid w:val="007C6A7E"/>
    <w:rsid w:val="007F5C80"/>
    <w:rsid w:val="007F7946"/>
    <w:rsid w:val="00800B2F"/>
    <w:rsid w:val="008031F5"/>
    <w:rsid w:val="00806EE3"/>
    <w:rsid w:val="00807230"/>
    <w:rsid w:val="00821C3D"/>
    <w:rsid w:val="00826891"/>
    <w:rsid w:val="0083103D"/>
    <w:rsid w:val="00840C6F"/>
    <w:rsid w:val="008422F0"/>
    <w:rsid w:val="00844EE4"/>
    <w:rsid w:val="00846259"/>
    <w:rsid w:val="0085572F"/>
    <w:rsid w:val="008560E8"/>
    <w:rsid w:val="00863A83"/>
    <w:rsid w:val="00864100"/>
    <w:rsid w:val="00870CAA"/>
    <w:rsid w:val="00871923"/>
    <w:rsid w:val="00874F79"/>
    <w:rsid w:val="0087678C"/>
    <w:rsid w:val="00880420"/>
    <w:rsid w:val="00883164"/>
    <w:rsid w:val="00892854"/>
    <w:rsid w:val="008958C2"/>
    <w:rsid w:val="008A4A66"/>
    <w:rsid w:val="008B3C35"/>
    <w:rsid w:val="008B50EA"/>
    <w:rsid w:val="008C0757"/>
    <w:rsid w:val="008C2FE6"/>
    <w:rsid w:val="008E0B24"/>
    <w:rsid w:val="008E22C9"/>
    <w:rsid w:val="00901261"/>
    <w:rsid w:val="00903C3C"/>
    <w:rsid w:val="00920B93"/>
    <w:rsid w:val="00921C8E"/>
    <w:rsid w:val="009271CE"/>
    <w:rsid w:val="00927352"/>
    <w:rsid w:val="00934F9E"/>
    <w:rsid w:val="00940CE5"/>
    <w:rsid w:val="009425FA"/>
    <w:rsid w:val="00942F2E"/>
    <w:rsid w:val="00955B41"/>
    <w:rsid w:val="0096436D"/>
    <w:rsid w:val="00981CAA"/>
    <w:rsid w:val="00982A67"/>
    <w:rsid w:val="00984B20"/>
    <w:rsid w:val="00984D73"/>
    <w:rsid w:val="009A658C"/>
    <w:rsid w:val="009B05A8"/>
    <w:rsid w:val="009B1014"/>
    <w:rsid w:val="009C4DD5"/>
    <w:rsid w:val="009C4EAD"/>
    <w:rsid w:val="009D2BDA"/>
    <w:rsid w:val="009D52E8"/>
    <w:rsid w:val="009F1CE8"/>
    <w:rsid w:val="00A01858"/>
    <w:rsid w:val="00A33A83"/>
    <w:rsid w:val="00A34638"/>
    <w:rsid w:val="00A34B11"/>
    <w:rsid w:val="00A40596"/>
    <w:rsid w:val="00A436CB"/>
    <w:rsid w:val="00A4453F"/>
    <w:rsid w:val="00A44AE1"/>
    <w:rsid w:val="00A52861"/>
    <w:rsid w:val="00A54AE9"/>
    <w:rsid w:val="00A5544A"/>
    <w:rsid w:val="00A56058"/>
    <w:rsid w:val="00A72BAD"/>
    <w:rsid w:val="00A739FD"/>
    <w:rsid w:val="00A76BB6"/>
    <w:rsid w:val="00A813BD"/>
    <w:rsid w:val="00A85401"/>
    <w:rsid w:val="00A87352"/>
    <w:rsid w:val="00A90419"/>
    <w:rsid w:val="00A92CA6"/>
    <w:rsid w:val="00A92D78"/>
    <w:rsid w:val="00A97CA2"/>
    <w:rsid w:val="00AA25BD"/>
    <w:rsid w:val="00AA2A8E"/>
    <w:rsid w:val="00AA5562"/>
    <w:rsid w:val="00AA6BC0"/>
    <w:rsid w:val="00AB2A13"/>
    <w:rsid w:val="00AC216A"/>
    <w:rsid w:val="00AC67EC"/>
    <w:rsid w:val="00AE6CFF"/>
    <w:rsid w:val="00B174CE"/>
    <w:rsid w:val="00B21D69"/>
    <w:rsid w:val="00B4499C"/>
    <w:rsid w:val="00B50C4F"/>
    <w:rsid w:val="00B5390E"/>
    <w:rsid w:val="00B663A1"/>
    <w:rsid w:val="00B72619"/>
    <w:rsid w:val="00B74A32"/>
    <w:rsid w:val="00B801E2"/>
    <w:rsid w:val="00B822B6"/>
    <w:rsid w:val="00B836D5"/>
    <w:rsid w:val="00B85135"/>
    <w:rsid w:val="00B87C25"/>
    <w:rsid w:val="00BA6BDB"/>
    <w:rsid w:val="00BB3D41"/>
    <w:rsid w:val="00BC4C3B"/>
    <w:rsid w:val="00BC76AD"/>
    <w:rsid w:val="00BD37AA"/>
    <w:rsid w:val="00BD4631"/>
    <w:rsid w:val="00BD7207"/>
    <w:rsid w:val="00C06364"/>
    <w:rsid w:val="00C13F7C"/>
    <w:rsid w:val="00C158D7"/>
    <w:rsid w:val="00C27F63"/>
    <w:rsid w:val="00C33BD9"/>
    <w:rsid w:val="00C34962"/>
    <w:rsid w:val="00C52265"/>
    <w:rsid w:val="00C526E7"/>
    <w:rsid w:val="00C52A1F"/>
    <w:rsid w:val="00C548C5"/>
    <w:rsid w:val="00C55747"/>
    <w:rsid w:val="00C575BE"/>
    <w:rsid w:val="00C6484B"/>
    <w:rsid w:val="00C64BB4"/>
    <w:rsid w:val="00C8090A"/>
    <w:rsid w:val="00C869AA"/>
    <w:rsid w:val="00C97377"/>
    <w:rsid w:val="00CA7C3B"/>
    <w:rsid w:val="00CB4BAC"/>
    <w:rsid w:val="00CC1A04"/>
    <w:rsid w:val="00CC2246"/>
    <w:rsid w:val="00CC3559"/>
    <w:rsid w:val="00CC6F6A"/>
    <w:rsid w:val="00CD7BC6"/>
    <w:rsid w:val="00CE04F5"/>
    <w:rsid w:val="00CE156F"/>
    <w:rsid w:val="00CE649C"/>
    <w:rsid w:val="00CF3901"/>
    <w:rsid w:val="00CF3E15"/>
    <w:rsid w:val="00D16230"/>
    <w:rsid w:val="00D171C9"/>
    <w:rsid w:val="00D23266"/>
    <w:rsid w:val="00D37D9E"/>
    <w:rsid w:val="00D42FC7"/>
    <w:rsid w:val="00D44A4F"/>
    <w:rsid w:val="00D6435C"/>
    <w:rsid w:val="00D70394"/>
    <w:rsid w:val="00D776F6"/>
    <w:rsid w:val="00D815E9"/>
    <w:rsid w:val="00D95093"/>
    <w:rsid w:val="00D979A0"/>
    <w:rsid w:val="00DA2853"/>
    <w:rsid w:val="00DB0305"/>
    <w:rsid w:val="00DB50CE"/>
    <w:rsid w:val="00DB610D"/>
    <w:rsid w:val="00DD58A1"/>
    <w:rsid w:val="00DD649A"/>
    <w:rsid w:val="00DD68E5"/>
    <w:rsid w:val="00E00357"/>
    <w:rsid w:val="00E02DA2"/>
    <w:rsid w:val="00E10E05"/>
    <w:rsid w:val="00E147AD"/>
    <w:rsid w:val="00E17FA9"/>
    <w:rsid w:val="00E2292B"/>
    <w:rsid w:val="00E238B6"/>
    <w:rsid w:val="00E27E70"/>
    <w:rsid w:val="00E3075B"/>
    <w:rsid w:val="00E30D63"/>
    <w:rsid w:val="00E3304D"/>
    <w:rsid w:val="00E349B5"/>
    <w:rsid w:val="00E357A9"/>
    <w:rsid w:val="00E35F8E"/>
    <w:rsid w:val="00E41638"/>
    <w:rsid w:val="00E435C7"/>
    <w:rsid w:val="00E54253"/>
    <w:rsid w:val="00E62C98"/>
    <w:rsid w:val="00E72303"/>
    <w:rsid w:val="00E73362"/>
    <w:rsid w:val="00E9050C"/>
    <w:rsid w:val="00E91DEC"/>
    <w:rsid w:val="00E94D3A"/>
    <w:rsid w:val="00EA1047"/>
    <w:rsid w:val="00EA4D78"/>
    <w:rsid w:val="00EA7131"/>
    <w:rsid w:val="00EB4F92"/>
    <w:rsid w:val="00EB6189"/>
    <w:rsid w:val="00EC6DAD"/>
    <w:rsid w:val="00EE02C2"/>
    <w:rsid w:val="00EE0CB9"/>
    <w:rsid w:val="00EE2D07"/>
    <w:rsid w:val="00EF4A13"/>
    <w:rsid w:val="00F06E92"/>
    <w:rsid w:val="00F10CE1"/>
    <w:rsid w:val="00F21E3B"/>
    <w:rsid w:val="00F23332"/>
    <w:rsid w:val="00F25C05"/>
    <w:rsid w:val="00F26D0E"/>
    <w:rsid w:val="00F66960"/>
    <w:rsid w:val="00F67848"/>
    <w:rsid w:val="00F741D7"/>
    <w:rsid w:val="00F7620E"/>
    <w:rsid w:val="00F80211"/>
    <w:rsid w:val="00F807B0"/>
    <w:rsid w:val="00F81BC5"/>
    <w:rsid w:val="00F86F7E"/>
    <w:rsid w:val="00F90277"/>
    <w:rsid w:val="00F90781"/>
    <w:rsid w:val="00FA5968"/>
    <w:rsid w:val="00FA5B13"/>
    <w:rsid w:val="00FB0623"/>
    <w:rsid w:val="00FB2C9F"/>
    <w:rsid w:val="00FB5A89"/>
    <w:rsid w:val="00FB5F91"/>
    <w:rsid w:val="00FB6625"/>
    <w:rsid w:val="00FC19AD"/>
    <w:rsid w:val="00FC3725"/>
    <w:rsid w:val="00FD6079"/>
    <w:rsid w:val="00FD6200"/>
    <w:rsid w:val="00FE31BF"/>
    <w:rsid w:val="00FE5B7E"/>
    <w:rsid w:val="00FE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decimalSymbol w:val="."/>
  <w:listSeparator w:val=","/>
  <w14:docId w14:val="26F9EC13"/>
  <w15:chartTrackingRefBased/>
  <w15:docId w15:val="{E6B6E175-4CEA-44B6-9A33-82A865519A69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eastAsia="標楷體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semiHidden/>
  </w:style>
  <w:style w:type="paragraph" w:customStyle="1" w:styleId="WfxFaxNum">
    <w:name w:val="WfxFaxNum"/>
    <w:basedOn w:val="a"/>
  </w:style>
  <w:style w:type="paragraph" w:customStyle="1" w:styleId="WfxTime">
    <w:name w:val="WfxTime"/>
    <w:basedOn w:val="a"/>
  </w:style>
  <w:style w:type="paragraph" w:customStyle="1" w:styleId="WfxDate">
    <w:name w:val="WfxDate"/>
    <w:basedOn w:val="a"/>
  </w:style>
  <w:style w:type="paragraph" w:customStyle="1" w:styleId="WfxRecipient">
    <w:name w:val="WfxRecipient"/>
    <w:basedOn w:val="a"/>
  </w:style>
  <w:style w:type="paragraph" w:customStyle="1" w:styleId="WfxCompany">
    <w:name w:val="WfxCompany"/>
    <w:basedOn w:val="a"/>
  </w:style>
  <w:style w:type="paragraph" w:customStyle="1" w:styleId="WfxSubject">
    <w:name w:val="WfxSubject"/>
    <w:basedOn w:val="a"/>
  </w:style>
  <w:style w:type="paragraph" w:customStyle="1" w:styleId="WfxKeyword">
    <w:name w:val="WfxKeyword"/>
    <w:basedOn w:val="a"/>
  </w:style>
  <w:style w:type="paragraph" w:customStyle="1" w:styleId="WfxBillCode">
    <w:name w:val="WfxBillCode"/>
    <w:basedOn w:val="a"/>
  </w:style>
  <w:style w:type="character" w:customStyle="1" w:styleId="MyForm">
    <w:name w:val="MyForm"/>
    <w:rPr>
      <w:rFonts w:ascii="Times New Roman" w:eastAsia="標楷體"/>
      <w:bdr w:val="none" w:sz="0" w:space="0" w:color="auto"/>
      <w:shd w:val="clear" w:color="auto" w:fill="auto"/>
    </w:rPr>
  </w:style>
  <w:style w:type="paragraph" w:styleId="a3">
    <w:name w:val="header"/>
    <w:basedOn w:val="a"/>
    <w:pPr>
      <w:tabs>
        <w:tab w:val="center" w:pos="207.65pt"/>
        <w:tab w:val="end" w:pos="415.30pt"/>
      </w:tabs>
      <w:snapToGrid w:val="0"/>
    </w:pPr>
    <w:rPr>
      <w:sz w:val="20"/>
    </w:rPr>
  </w:style>
  <w:style w:type="paragraph" w:styleId="a4">
    <w:name w:val="footer"/>
    <w:basedOn w:val="a"/>
    <w:pPr>
      <w:tabs>
        <w:tab w:val="center" w:pos="207.65pt"/>
        <w:tab w:val="end" w:pos="415.30pt"/>
      </w:tabs>
      <w:snapToGrid w:val="0"/>
    </w:pPr>
    <w:rPr>
      <w:sz w:val="20"/>
    </w:rPr>
  </w:style>
  <w:style w:type="paragraph" w:styleId="a5">
    <w:name w:val="Body Text Indent"/>
    <w:basedOn w:val="a"/>
    <w:pPr>
      <w:spacing w:line="18pt" w:lineRule="auto"/>
      <w:ind w:start="54pt" w:hanging="25.65pt"/>
    </w:pPr>
    <w:rPr>
      <w:rFonts w:ascii="標楷體" w:eastAsia="標楷體"/>
      <w:sz w:val="28"/>
    </w:rPr>
  </w:style>
  <w:style w:type="table" w:styleId="a6">
    <w:name w:val="Table Grid"/>
    <w:basedOn w:val="a1"/>
    <w:rsid w:val="004139CD"/>
    <w:pPr>
      <w:widowControl w:val="0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rsid w:val="00423375"/>
    <w:rPr>
      <w:rFonts w:ascii="Calibri Light" w:hAnsi="Calibri Light"/>
      <w:sz w:val="18"/>
      <w:szCs w:val="18"/>
    </w:rPr>
  </w:style>
  <w:style w:type="character" w:customStyle="1" w:styleId="a8">
    <w:name w:val="註解方塊文字 字元"/>
    <w:link w:val="a7"/>
    <w:rsid w:val="00423375"/>
    <w:rPr>
      <w:rFonts w:ascii="Calibri Light" w:eastAsia="新細明體" w:hAnsi="Calibri Light" w:cs="Times New Roman"/>
      <w:kern w:val="2"/>
      <w:sz w:val="18"/>
      <w:szCs w:val="18"/>
    </w:rPr>
  </w:style>
  <w:style w:type="paragraph" w:customStyle="1" w:styleId="Default">
    <w:name w:val="Default"/>
    <w:rsid w:val="00AC67E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2665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13" Type="http://purl.oclc.org/ooxml/officeDocument/relationships/footer" Target="footer3.xml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header" Target="header3.xml"/><Relationship Id="rId17" Type="http://purl.oclc.org/ooxml/officeDocument/relationships/theme" Target="theme/theme1.xml"/><Relationship Id="rId2" Type="http://purl.oclc.org/ooxml/officeDocument/relationships/numbering" Target="numbering.xml"/><Relationship Id="rId16" Type="http://purl.oclc.org/ooxml/officeDocument/relationships/fontTable" Target="fontTable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oter" Target="footer2.xml"/><Relationship Id="rId5" Type="http://purl.oclc.org/ooxml/officeDocument/relationships/webSettings" Target="webSettings.xml"/><Relationship Id="rId15" Type="http://purl.oclc.org/ooxml/officeDocument/relationships/footer" Target="footer4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2.xml"/><Relationship Id="rId14" Type="http://purl.oclc.org/ooxml/officeDocument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purl.oclc.org/ooxml/officeDocument/relationships/attachedTemplate" Target="file:///C:\Program%20Files\Microsoft%20Office\Templates\&#21488;&#38651;&#20844;&#25991;&#31805;&#36774;\&#22303;&#26408;&#35506;FAX.dot" TargetMode="External"/></Relationships>
</file>

<file path=word/theme/theme1.xml><?xml version="1.0" encoding="utf-8"?>
<a:theme xmlns:a="http://purl.oclc.org/ooxml/drawingml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119B9EC4-C87A-4AD1-B893-6575F7246DDF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土木課FAX.dot</Template>
  <TotalTime>1</TotalTime>
  <Pages>2</Pages>
  <Words>74</Words>
  <Characters>422</Characters>
  <Application>Microsoft Office Word</Application>
  <DocSecurity>0</DocSecurity>
  <Lines>3</Lines>
  <Paragraphs>1</Paragraphs>
  <ScaleCrop>false</ScaleCrop>
  <Company>Taipower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Name</dc:title>
  <dc:subject/>
  <dc:creator>TPC</dc:creator>
  <cp:keywords/>
  <cp:lastModifiedBy>烜華 張</cp:lastModifiedBy>
  <cp:revision>3</cp:revision>
  <cp:lastPrinted>2023-05-10T06:48:00Z</cp:lastPrinted>
  <dcterms:created xsi:type="dcterms:W3CDTF">2023-09-12T01:23:00Z</dcterms:created>
  <dcterms:modified xsi:type="dcterms:W3CDTF">2023-09-12T01:24:00Z</dcterms:modified>
</cp:coreProperties>
</file>